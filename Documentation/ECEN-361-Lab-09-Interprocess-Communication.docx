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4132" w14:textId="64DF5AEA" w:rsidR="00754403" w:rsidRPr="00403EF6" w:rsidRDefault="003E0263" w:rsidP="00606C9A">
      <w:pPr>
        <w:pStyle w:val="Title"/>
      </w:pPr>
      <w:r>
        <w:t xml:space="preserve">ECEN-361  </w:t>
      </w:r>
      <w:r w:rsidR="00754403" w:rsidRPr="00403EF6">
        <w:t>Lab-0</w:t>
      </w:r>
      <w:r w:rsidR="006A4D19">
        <w:t>9</w:t>
      </w:r>
      <w:r w:rsidR="00754403" w:rsidRPr="00403EF6">
        <w:t>:</w:t>
      </w:r>
      <w:r w:rsidR="006A4D19">
        <w:t>Interprocess Communication</w:t>
      </w:r>
    </w:p>
    <w:p w14:paraId="2F9EFC1F" w14:textId="77777777" w:rsidR="001574D8" w:rsidRPr="002703A2" w:rsidRDefault="001574D8" w:rsidP="00606C9A">
      <w:pPr>
        <w:pStyle w:val="Heading1"/>
      </w:pPr>
      <w:r>
        <w:t>NAME</w:t>
      </w:r>
      <w:r w:rsidRPr="002703A2">
        <w:t>:</w:t>
      </w:r>
      <w:r w:rsidR="002703A2">
        <w:tab/>
      </w:r>
      <w:r w:rsidRPr="002703A2">
        <w:t xml:space="preserve"> ___________________________________</w:t>
      </w:r>
    </w:p>
    <w:p w14:paraId="013B0CC1" w14:textId="77777777" w:rsidR="00754403" w:rsidRDefault="00754403" w:rsidP="00606C9A">
      <w:pPr>
        <w:pStyle w:val="Heading1"/>
      </w:pPr>
      <w:r w:rsidRPr="002B6F81">
        <w:t>Introduction</w:t>
      </w:r>
      <w:r w:rsidR="001E03E1">
        <w:t xml:space="preserve"> and Objective</w:t>
      </w:r>
      <w:r w:rsidR="007848AA">
        <w:t>s</w:t>
      </w:r>
      <w:r w:rsidR="001E03E1">
        <w:t xml:space="preserve"> of the Lab</w:t>
      </w:r>
    </w:p>
    <w:p w14:paraId="28D58FE3" w14:textId="2C357B95" w:rsidR="004A1CC3" w:rsidRDefault="00A94EE2" w:rsidP="00606C9A">
      <w:r>
        <w:t>This lab shows how various independent tasks can communicate through the RTOS-controlled signaling mechanisms.  It also shows</w:t>
      </w:r>
      <w:r w:rsidR="00446F24">
        <w:t xml:space="preserve"> the</w:t>
      </w:r>
      <w:r>
        <w:t xml:space="preserve"> good practice</w:t>
      </w:r>
      <w:r w:rsidR="00446F24">
        <w:t xml:space="preserve"> of</w:t>
      </w:r>
      <w:r>
        <w:t xml:space="preserve"> handling interrupts by using semaphores to signal their respective tasks.</w:t>
      </w:r>
    </w:p>
    <w:p w14:paraId="4AA5AB4F" w14:textId="1D243776" w:rsidR="00E80E75" w:rsidRDefault="00E80E75" w:rsidP="00606C9A"/>
    <w:p w14:paraId="1F845C1D" w14:textId="77777777" w:rsidR="00E80E75" w:rsidRDefault="00E80E75" w:rsidP="00606C9A"/>
    <w:p w14:paraId="33CE86FF" w14:textId="58E0FEB0" w:rsidR="00E80E75" w:rsidRDefault="00E80E75" w:rsidP="00606C9A">
      <w:r>
        <w:t>This lab will demonstrate the following Interprocess Communication mechanisms:</w:t>
      </w:r>
    </w:p>
    <w:p w14:paraId="64CF7E8A" w14:textId="7E1D8399" w:rsidR="007218E7" w:rsidRDefault="00E80E75" w:rsidP="00606C9A">
      <w:pPr>
        <w:pStyle w:val="ListParagraph"/>
        <w:numPr>
          <w:ilvl w:val="0"/>
          <w:numId w:val="13"/>
        </w:numPr>
      </w:pPr>
      <w:r>
        <w:t>Semaphores</w:t>
      </w:r>
      <w:r w:rsidR="00EB4D64">
        <w:t xml:space="preserve"> and Task</w:t>
      </w:r>
      <w:r w:rsidR="008A6935">
        <w:t>-</w:t>
      </w:r>
      <w:r w:rsidR="00EB4D64">
        <w:t>Notif</w:t>
      </w:r>
      <w:r w:rsidR="00FE1866">
        <w:t>i</w:t>
      </w:r>
      <w:r w:rsidR="00EB4D64">
        <w:t>cations</w:t>
      </w:r>
    </w:p>
    <w:p w14:paraId="65F5E525" w14:textId="77777777" w:rsidR="007218E7" w:rsidRDefault="00E80E75" w:rsidP="00606C9A">
      <w:pPr>
        <w:pStyle w:val="ListParagraph"/>
        <w:numPr>
          <w:ilvl w:val="0"/>
          <w:numId w:val="13"/>
        </w:numPr>
      </w:pPr>
      <w:r>
        <w:t>Mutexes</w:t>
      </w:r>
    </w:p>
    <w:p w14:paraId="34B2E859" w14:textId="029C4590" w:rsidR="007218E7" w:rsidRDefault="00E80E75" w:rsidP="00606C9A">
      <w:pPr>
        <w:pStyle w:val="ListParagraph"/>
        <w:numPr>
          <w:ilvl w:val="0"/>
          <w:numId w:val="13"/>
        </w:numPr>
      </w:pPr>
      <w:r>
        <w:t xml:space="preserve">Protected </w:t>
      </w:r>
      <w:r w:rsidR="00FB2ECF">
        <w:t>Global Variables</w:t>
      </w:r>
    </w:p>
    <w:p w14:paraId="58918912" w14:textId="764FF216" w:rsidR="00E80E75" w:rsidRDefault="007218E7" w:rsidP="00606C9A">
      <w:pPr>
        <w:pStyle w:val="ListParagraph"/>
        <w:numPr>
          <w:ilvl w:val="0"/>
          <w:numId w:val="13"/>
        </w:numPr>
      </w:pPr>
      <w:r>
        <w:t xml:space="preserve">Process </w:t>
      </w:r>
      <w:r w:rsidR="00E80E75">
        <w:t xml:space="preserve">Notification </w:t>
      </w:r>
      <w:r w:rsidR="002E25DF">
        <w:t xml:space="preserve">via </w:t>
      </w:r>
      <w:r w:rsidR="00FB2ECF">
        <w:t>Software</w:t>
      </w:r>
      <w:r w:rsidR="002E25DF">
        <w:t xml:space="preserve"> Timers</w:t>
      </w:r>
    </w:p>
    <w:p w14:paraId="23A4D1FF" w14:textId="470BF08C" w:rsidR="00E80E75" w:rsidRDefault="00E80E75" w:rsidP="00606C9A"/>
    <w:p w14:paraId="33862A84" w14:textId="23C57EFD" w:rsidR="007218E7" w:rsidRPr="00606C9A" w:rsidRDefault="00A80C97" w:rsidP="00606C9A">
      <w:r w:rsidRPr="00606C9A">
        <w:t>In the provided FreeRTOS system, tasks are set</w:t>
      </w:r>
      <w:r w:rsidR="00CD3A92">
        <w:t xml:space="preserve"> </w:t>
      </w:r>
      <w:r w:rsidRPr="00606C9A">
        <w:t xml:space="preserve">up to use these mechanisms to communicate with each other.  </w:t>
      </w:r>
      <w:r w:rsidR="003A09F8" w:rsidRPr="00606C9A">
        <w:t xml:space="preserve">The mechanisms and associated tasks (and assignments) are described in the </w:t>
      </w:r>
      <w:r w:rsidR="00066AF8" w:rsidRPr="00606C9A">
        <w:t>respective sections of the lab.</w:t>
      </w:r>
    </w:p>
    <w:p w14:paraId="79B17E4D" w14:textId="77777777" w:rsidR="00890243" w:rsidRDefault="00890243" w:rsidP="00606C9A"/>
    <w:p w14:paraId="07CF1C6F" w14:textId="205BDCBC" w:rsidR="004872D9" w:rsidRDefault="00300E7A" w:rsidP="00606C9A">
      <w:pPr>
        <w:pStyle w:val="Heading2"/>
      </w:pPr>
      <w:r>
        <w:t xml:space="preserve">Part 1: </w:t>
      </w:r>
      <w:r w:rsidR="004872D9">
        <w:t>RTOS-friendly debounced button</w:t>
      </w:r>
      <w:r w:rsidR="003D42AE">
        <w:t>s</w:t>
      </w:r>
      <w:r w:rsidR="00CB71C9">
        <w:t xml:space="preserve"> – </w:t>
      </w:r>
      <w:r w:rsidR="003F7C7A">
        <w:t>Notifications and Semaphores</w:t>
      </w:r>
    </w:p>
    <w:p w14:paraId="3D3338B5" w14:textId="35BB1C0B" w:rsidR="004872D9" w:rsidRDefault="00404BBB" w:rsidP="00404BBB">
      <w:r>
        <w:t>As discussed in class, all mechanical buttons come with</w:t>
      </w:r>
      <w:r w:rsidR="009E62AC">
        <w:t xml:space="preserve"> the </w:t>
      </w:r>
      <w:r w:rsidR="00456499">
        <w:t>mechanically generated</w:t>
      </w:r>
      <w:r w:rsidR="009E62AC">
        <w:t xml:space="preserve"> issue of ‘bouncing</w:t>
      </w:r>
      <w:r w:rsidR="00E57439">
        <w:t>’ which can create multiple input</w:t>
      </w:r>
      <w:r w:rsidR="006366E9">
        <w:t xml:space="preserve"> requests to a system where only a single entry is required.  </w:t>
      </w:r>
      <w:r w:rsidR="003F1D02">
        <w:t xml:space="preserve">Methods to alleviate this problem include external RC circuits on the button </w:t>
      </w:r>
      <w:r w:rsidR="001044F5">
        <w:t>input, dedicating a timer to the incoming button, and software</w:t>
      </w:r>
      <w:r w:rsidR="00720FDE">
        <w:t xml:space="preserve"> counting loops to debounce the input.  </w:t>
      </w:r>
      <w:r w:rsidR="00C96C3C">
        <w:t xml:space="preserve">Note that the ‘bounce’ characteristics of the switch may vary, but </w:t>
      </w:r>
      <w:r w:rsidR="001D22A5">
        <w:t xml:space="preserve">in general they are much less than a human response time.  Typically, a debounce time on the order of </w:t>
      </w:r>
      <w:r w:rsidR="00EF53C0">
        <w:t xml:space="preserve">10 -30 </w:t>
      </w:r>
      <w:r w:rsidR="00B8328D">
        <w:t>milliseconds</w:t>
      </w:r>
      <w:r w:rsidR="00EF53C0">
        <w:t xml:space="preserve"> is long enough to get rid of the mechanical flaw and not miss a human reaction time.</w:t>
      </w:r>
    </w:p>
    <w:p w14:paraId="2517EF74" w14:textId="77777777" w:rsidR="00842F09" w:rsidRDefault="00842F09" w:rsidP="00404BBB"/>
    <w:p w14:paraId="09BB3812" w14:textId="0D844A5E" w:rsidR="00842F09" w:rsidRDefault="00842F09" w:rsidP="00404BBB">
      <w:r>
        <w:t>In an RTOS environment,</w:t>
      </w:r>
      <w:r w:rsidR="00B12E16">
        <w:t xml:space="preserve"> the timeout necessary</w:t>
      </w:r>
      <w:r w:rsidR="006A2333">
        <w:t xml:space="preserve"> to debug a switch should not come within the ISR servicing the button event</w:t>
      </w:r>
      <w:r w:rsidR="00CE4B48">
        <w:t xml:space="preserve">.  </w:t>
      </w:r>
      <w:r w:rsidR="009A409D">
        <w:t xml:space="preserve">Leaving the RTOS to ‘wait’ for a debounce </w:t>
      </w:r>
      <w:r w:rsidR="00D87196">
        <w:t>inside of the ISR is bad practice as it can be blocking.  One</w:t>
      </w:r>
      <w:r w:rsidR="00216BE5">
        <w:t xml:space="preserve"> simple solution </w:t>
      </w:r>
      <w:r w:rsidR="00D87196">
        <w:t>is to use</w:t>
      </w:r>
      <w:r w:rsidR="00F32595">
        <w:t xml:space="preserve"> notification mechanisms in the RTOS and trigger them </w:t>
      </w:r>
      <w:r w:rsidR="00662FB6">
        <w:t>from within the ISR.  Two such mechanisms are ‘</w:t>
      </w:r>
      <w:r w:rsidR="00662FB6" w:rsidRPr="008A6935">
        <w:rPr>
          <w:b/>
          <w:bCs/>
        </w:rPr>
        <w:t>Semaphores’</w:t>
      </w:r>
      <w:r w:rsidR="00662FB6">
        <w:t xml:space="preserve"> and </w:t>
      </w:r>
      <w:r w:rsidR="00F42828">
        <w:t>‘</w:t>
      </w:r>
      <w:r w:rsidR="00662FB6" w:rsidRPr="008A6935">
        <w:rPr>
          <w:b/>
          <w:bCs/>
        </w:rPr>
        <w:t>Task</w:t>
      </w:r>
      <w:r w:rsidR="008A6935" w:rsidRPr="008A6935">
        <w:rPr>
          <w:b/>
          <w:bCs/>
        </w:rPr>
        <w:t>-</w:t>
      </w:r>
      <w:r w:rsidR="00662FB6" w:rsidRPr="008A6935">
        <w:rPr>
          <w:b/>
          <w:bCs/>
        </w:rPr>
        <w:t>Notifica</w:t>
      </w:r>
      <w:r w:rsidR="008A6935">
        <w:rPr>
          <w:b/>
          <w:bCs/>
        </w:rPr>
        <w:t>ti</w:t>
      </w:r>
      <w:r w:rsidR="00662FB6" w:rsidRPr="008A6935">
        <w:rPr>
          <w:b/>
          <w:bCs/>
        </w:rPr>
        <w:t>ons</w:t>
      </w:r>
      <w:r w:rsidR="00F42828" w:rsidRPr="008A6935">
        <w:rPr>
          <w:b/>
          <w:bCs/>
        </w:rPr>
        <w:t>’</w:t>
      </w:r>
      <w:r w:rsidR="00F42828">
        <w:t xml:space="preserve">.  </w:t>
      </w:r>
      <w:r w:rsidR="00F42828" w:rsidRPr="008A6935">
        <w:rPr>
          <w:b/>
          <w:bCs/>
        </w:rPr>
        <w:t>Semaphores</w:t>
      </w:r>
      <w:r w:rsidR="00F42828">
        <w:t xml:space="preserve"> </w:t>
      </w:r>
      <w:r w:rsidR="0069063C">
        <w:t>can be binary or counting</w:t>
      </w:r>
      <w:r w:rsidR="00A568AC">
        <w:t xml:space="preserve"> and can track numbers of events from multiple sources. </w:t>
      </w:r>
      <w:r w:rsidR="0069063C">
        <w:t xml:space="preserve"> Task</w:t>
      </w:r>
      <w:r w:rsidR="008A6935">
        <w:t>-</w:t>
      </w:r>
      <w:r w:rsidR="0069063C">
        <w:t>Notifications are simply a signal from one process to another</w:t>
      </w:r>
      <w:r w:rsidR="00A568AC">
        <w:t>.</w:t>
      </w:r>
    </w:p>
    <w:p w14:paraId="6DE7C89D" w14:textId="77777777" w:rsidR="00A568AC" w:rsidRDefault="00A568AC" w:rsidP="00404BBB"/>
    <w:p w14:paraId="26171876" w14:textId="7B323F09" w:rsidR="005F6E09" w:rsidRDefault="00687C06" w:rsidP="00404BBB">
      <w:r>
        <w:t xml:space="preserve">By using a signaling mechanism this way, we create a ‘Thread-safe’ interrupt service routine.  This means that the ISR </w:t>
      </w:r>
      <w:r w:rsidR="00575076">
        <w:t>will not create unexpected behavior in a multi-</w:t>
      </w:r>
      <w:r w:rsidR="006D789C">
        <w:t xml:space="preserve">process environment and </w:t>
      </w:r>
      <w:r w:rsidR="006E6419">
        <w:t>supports</w:t>
      </w:r>
      <w:r w:rsidR="006D789C">
        <w:t xml:space="preserve"> scalable grow with more/less processes.</w:t>
      </w:r>
      <w:r w:rsidR="00946687">
        <w:t xml:space="preserve">  It’s ‘safe’ to threads.</w:t>
      </w:r>
    </w:p>
    <w:p w14:paraId="5926DE7D" w14:textId="77777777" w:rsidR="005F6E09" w:rsidRDefault="005F6E09" w:rsidP="00404BBB"/>
    <w:p w14:paraId="03B0186E" w14:textId="22D1B162" w:rsidR="00A568AC" w:rsidRDefault="003F7C7A" w:rsidP="00404BBB">
      <w:r>
        <w:t>For a task</w:t>
      </w:r>
      <w:r w:rsidR="00527940">
        <w:t>(s)</w:t>
      </w:r>
      <w:r w:rsidR="00BE1E06">
        <w:t xml:space="preserve"> waiting for a clean, debounced button event, </w:t>
      </w:r>
      <w:r w:rsidR="00E83375">
        <w:t>the initial button press can’t trigger the task</w:t>
      </w:r>
      <w:r w:rsidR="00527940">
        <w:t>(s)</w:t>
      </w:r>
      <w:r w:rsidR="00E83375">
        <w:t xml:space="preserve">, </w:t>
      </w:r>
      <w:r w:rsidR="00527940">
        <w:t>it must first trigger</w:t>
      </w:r>
      <w:r w:rsidR="001842DE">
        <w:t xml:space="preserve"> the</w:t>
      </w:r>
      <w:r w:rsidR="00E83375">
        <w:t xml:space="preserve"> debounce wait</w:t>
      </w:r>
      <w:r w:rsidR="001842DE">
        <w:t xml:space="preserve">, </w:t>
      </w:r>
      <w:r w:rsidR="00527940">
        <w:t>that then starts the task</w:t>
      </w:r>
      <w:r w:rsidR="001842DE">
        <w:t>(s):</w:t>
      </w:r>
    </w:p>
    <w:p w14:paraId="24470254" w14:textId="0D77E150" w:rsidR="006C645C" w:rsidRDefault="00DF384E" w:rsidP="00404BBB">
      <w:r w:rsidRPr="006C2E19">
        <w:rPr>
          <w:noProof/>
        </w:rPr>
        <w:lastRenderedPageBreak/>
        <w:drawing>
          <wp:anchor distT="0" distB="0" distL="114300" distR="114300" simplePos="0" relativeHeight="251691016" behindDoc="0" locked="0" layoutInCell="1" allowOverlap="1" wp14:anchorId="2AAE93A3" wp14:editId="0F982C82">
            <wp:simplePos x="0" y="0"/>
            <wp:positionH relativeFrom="margin">
              <wp:posOffset>-57150</wp:posOffset>
            </wp:positionH>
            <wp:positionV relativeFrom="paragraph">
              <wp:posOffset>-596265</wp:posOffset>
            </wp:positionV>
            <wp:extent cx="6858000" cy="2822575"/>
            <wp:effectExtent l="0" t="0" r="0" b="0"/>
            <wp:wrapNone/>
            <wp:docPr id="1032411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1177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2DF">
        <w:rPr>
          <w:noProof/>
        </w:rPr>
        <mc:AlternateContent>
          <mc:Choice Requires="wps">
            <w:drawing>
              <wp:anchor distT="45720" distB="45720" distL="114300" distR="114300" simplePos="0" relativeHeight="251689992" behindDoc="0" locked="0" layoutInCell="1" allowOverlap="1" wp14:anchorId="5386826C" wp14:editId="74B73B1C">
                <wp:simplePos x="0" y="0"/>
                <wp:positionH relativeFrom="margin">
                  <wp:align>left</wp:align>
                </wp:positionH>
                <wp:positionV relativeFrom="paragraph">
                  <wp:posOffset>2310130</wp:posOffset>
                </wp:positionV>
                <wp:extent cx="6324600" cy="6772275"/>
                <wp:effectExtent l="0" t="0" r="19050" b="28575"/>
                <wp:wrapSquare wrapText="bothSides"/>
                <wp:docPr id="889937305" name="Text Box 889937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77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B530" w14:textId="2166D87D" w:rsidR="006C645C" w:rsidRDefault="006C645C" w:rsidP="006C645C">
                            <w:pPr>
                              <w:pStyle w:val="Heading2"/>
                            </w:pPr>
                            <w:r>
                              <w:t xml:space="preserve">Part 1 </w:t>
                            </w:r>
                            <w:r w:rsidR="00C6140E">
                              <w:t xml:space="preserve"> Instructions and </w:t>
                            </w:r>
                            <w:r>
                              <w:t>Questions  (</w:t>
                            </w:r>
                            <w:r w:rsidR="00253740">
                              <w:t>2</w:t>
                            </w:r>
                            <w:r>
                              <w:t xml:space="preserve"> Pts.)</w:t>
                            </w:r>
                          </w:p>
                          <w:p w14:paraId="0C7362B8" w14:textId="77777777" w:rsidR="006C645C" w:rsidRPr="006C645C" w:rsidRDefault="006C645C" w:rsidP="006C645C"/>
                          <w:p w14:paraId="64B68208" w14:textId="5FDEE2C2" w:rsidR="006C645C" w:rsidRDefault="006C645C" w:rsidP="002537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Create a Task</w:t>
                            </w:r>
                            <w:r w:rsidR="00253740">
                              <w:t xml:space="preserve"> </w:t>
                            </w:r>
                            <w:r>
                              <w:t xml:space="preserve"> (Either with the GUI or manually) that will toggle LED_D4 each time Button_1 is pressed.</w:t>
                            </w:r>
                          </w:p>
                          <w:p w14:paraId="61DEEBBF" w14:textId="77777777" w:rsidR="006C645C" w:rsidRDefault="006C645C" w:rsidP="006C645C"/>
                          <w:p w14:paraId="621215B2" w14:textId="02F902C2" w:rsidR="006C645C" w:rsidRDefault="0012218C" w:rsidP="00253740">
                            <w:pPr>
                              <w:ind w:left="360"/>
                              <w:jc w:val="left"/>
                            </w:pPr>
                            <w:r>
                              <w:t xml:space="preserve">How did your task ‘wait’ for the </w:t>
                            </w:r>
                            <w:r w:rsidR="004164C6">
                              <w:t>debounced button</w:t>
                            </w:r>
                            <w:r>
                              <w:t>?</w:t>
                            </w:r>
                            <w:r w:rsidR="00253740">
                              <w:br/>
                            </w:r>
                          </w:p>
                          <w:p w14:paraId="6AD74625" w14:textId="77FE3A39" w:rsidR="006C645C" w:rsidRPr="0069536D" w:rsidRDefault="00253740" w:rsidP="00253740">
                            <w:pPr>
                              <w:tabs>
                                <w:tab w:val="clear" w:pos="414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 w:rsidR="006C645C" w:rsidRPr="0069536D">
                              <w:t>______________________________</w:t>
                            </w:r>
                            <w:r w:rsidR="006C645C">
                              <w:t>_______________________</w:t>
                            </w:r>
                            <w:r w:rsidR="006C645C" w:rsidRPr="0069536D">
                              <w:t>__</w:t>
                            </w:r>
                          </w:p>
                          <w:p w14:paraId="17B33054" w14:textId="77777777" w:rsidR="00E521AB" w:rsidRDefault="00E521AB" w:rsidP="00E521AB"/>
                          <w:p w14:paraId="5051BAE4" w14:textId="77777777" w:rsidR="00E521AB" w:rsidRDefault="00E521AB" w:rsidP="00E521A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long is the time between the button interrupt coming in and it being enabled again?</w:t>
                            </w:r>
                          </w:p>
                          <w:p w14:paraId="6A7B9564" w14:textId="77777777" w:rsidR="00E521AB" w:rsidRPr="0069536D" w:rsidRDefault="00E521AB" w:rsidP="00E521AB">
                            <w:pPr>
                              <w:tabs>
                                <w:tab w:val="clear" w:pos="4140"/>
                                <w:tab w:val="left" w:pos="1080"/>
                              </w:tabs>
                            </w:pPr>
                            <w:r>
                              <w:br/>
                            </w:r>
                            <w:r>
                              <w:tab/>
                            </w:r>
                            <w:r w:rsidRPr="0069536D">
                              <w:t>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35C428EA" w14:textId="77777777" w:rsidR="00253740" w:rsidRDefault="00253740" w:rsidP="00253740"/>
                          <w:p w14:paraId="7159E3C8" w14:textId="232DAB1C" w:rsidR="007502B4" w:rsidRDefault="006D6C75" w:rsidP="007502B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left"/>
                            </w:pPr>
                            <w:r>
                              <w:t>You’re given the framework of a</w:t>
                            </w:r>
                            <w:r w:rsidR="00253740">
                              <w:t xml:space="preserve"> second task </w:t>
                            </w:r>
                            <w:r>
                              <w:t>(</w:t>
                            </w:r>
                            <w:r w:rsidR="00454345">
                              <w:t>Semaphore_Toggle_D3)</w:t>
                            </w:r>
                            <w:r w:rsidR="00A763AF">
                              <w:t xml:space="preserve"> --  Modify this so that it </w:t>
                            </w:r>
                            <w:r w:rsidR="00253740">
                              <w:t>that also wait</w:t>
                            </w:r>
                            <w:r w:rsidR="00A763AF">
                              <w:t>s for the same Button_1_Semaphore</w:t>
                            </w:r>
                            <w:r w:rsidR="000A04E6">
                              <w:t xml:space="preserve">.  It should then </w:t>
                            </w:r>
                            <w:r w:rsidR="00253740">
                              <w:t>toggle LED_D</w:t>
                            </w:r>
                            <w:r w:rsidR="00AE447D">
                              <w:t>3</w:t>
                            </w:r>
                            <w:r w:rsidR="00253740">
                              <w:t xml:space="preserve"> each time Button_1 is pressed.</w:t>
                            </w:r>
                            <w:r w:rsidR="00255989">
                              <w:t xml:space="preserve">  </w:t>
                            </w:r>
                            <w:r w:rsidR="000A04E6">
                              <w:t>Note that they both have been created with the same Priority.</w:t>
                            </w:r>
                            <w:r w:rsidR="00255989">
                              <w:t>.</w:t>
                            </w:r>
                            <w:r w:rsidR="007502B4">
                              <w:br/>
                            </w:r>
                            <w:r w:rsidR="007502B4">
                              <w:br/>
                            </w:r>
                            <w:r w:rsidR="007502B4">
                              <w:rPr>
                                <w:noProof/>
                              </w:rPr>
                              <w:drawing>
                                <wp:inline distT="0" distB="0" distL="0" distR="0" wp14:anchorId="2A0A2638" wp14:editId="3A4F0CFB">
                                  <wp:extent cx="4180952" cy="1142857"/>
                                  <wp:effectExtent l="190500" t="190500" r="181610" b="191135"/>
                                  <wp:docPr id="191132090" name="Picture 1" descr="A computer code with tex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32090" name="Picture 1" descr="A computer code with tex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0952" cy="11428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E77729" w14:textId="6F72E902" w:rsidR="00253740" w:rsidRDefault="0080154A" w:rsidP="00D06B5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left"/>
                            </w:pPr>
                            <w:r>
                              <w:t>Do both of (D</w:t>
                            </w:r>
                            <w:r w:rsidR="00454345">
                              <w:t>4</w:t>
                            </w:r>
                            <w:r>
                              <w:t xml:space="preserve"> and D</w:t>
                            </w:r>
                            <w:r w:rsidR="00255989">
                              <w:t>3</w:t>
                            </w:r>
                            <w:r>
                              <w:t>) toggle with a single button press</w:t>
                            </w:r>
                            <w:r w:rsidR="00253740">
                              <w:t>?</w:t>
                            </w:r>
                            <w:r w:rsidR="00255989">
                              <w:t xml:space="preserve">  Describe the behavior?  </w:t>
                            </w:r>
                            <w:r w:rsidR="00253740">
                              <w:br/>
                            </w:r>
                          </w:p>
                          <w:p w14:paraId="73D33E00" w14:textId="77777777" w:rsidR="00253740" w:rsidRPr="0069536D" w:rsidRDefault="00253740" w:rsidP="00253740">
                            <w:pPr>
                              <w:tabs>
                                <w:tab w:val="clear" w:pos="4140"/>
                                <w:tab w:val="left" w:pos="1080"/>
                              </w:tabs>
                            </w:pPr>
                            <w:r>
                              <w:tab/>
                            </w:r>
                            <w:r w:rsidRPr="0069536D">
                              <w:t>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232532B0" w14:textId="0997E8D7" w:rsidR="006E2D9B" w:rsidRDefault="006E2D9B" w:rsidP="00DF1523">
                            <w:pPr>
                              <w:ind w:left="1440"/>
                            </w:pPr>
                          </w:p>
                          <w:p w14:paraId="28BFAC27" w14:textId="77777777" w:rsidR="00D06B5C" w:rsidRDefault="00D06B5C" w:rsidP="00DF1523">
                            <w:pPr>
                              <w:ind w:left="1440"/>
                            </w:pPr>
                          </w:p>
                          <w:p w14:paraId="6E0ABE0D" w14:textId="38175497" w:rsidR="00D06B5C" w:rsidRDefault="006D6C75" w:rsidP="00D06B5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Now change </w:t>
                            </w:r>
                            <w:r w:rsidR="000A04E6">
                              <w:t xml:space="preserve">one of </w:t>
                            </w:r>
                            <w:r>
                              <w:t>the priorities of the</w:t>
                            </w:r>
                            <w:r w:rsidR="000A04E6">
                              <w:t>se two tasks</w:t>
                            </w:r>
                            <w:r w:rsidR="007A02DF">
                              <w:t xml:space="preserve"> and re-run.  How has the behavior changed?</w:t>
                            </w:r>
                          </w:p>
                          <w:p w14:paraId="2D29E452" w14:textId="77777777" w:rsidR="00D06B5C" w:rsidRPr="0069536D" w:rsidRDefault="00D06B5C" w:rsidP="00D06B5C">
                            <w:pPr>
                              <w:tabs>
                                <w:tab w:val="clear" w:pos="4140"/>
                                <w:tab w:val="left" w:pos="1080"/>
                              </w:tabs>
                            </w:pPr>
                            <w:r>
                              <w:br/>
                            </w:r>
                            <w:r>
                              <w:tab/>
                            </w:r>
                            <w:r w:rsidRPr="0069536D">
                              <w:t>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3B28F156" w14:textId="77777777" w:rsidR="00D06B5C" w:rsidRDefault="00D06B5C" w:rsidP="00D06B5C"/>
                          <w:p w14:paraId="0776A5AD" w14:textId="77777777" w:rsidR="00D06B5C" w:rsidRDefault="00D06B5C" w:rsidP="00DF1523">
                            <w:pPr>
                              <w:ind w:left="1440"/>
                            </w:pPr>
                          </w:p>
                          <w:p w14:paraId="5255FFCF" w14:textId="7AB1CD5C" w:rsidR="00646A70" w:rsidRDefault="00D87310" w:rsidP="00646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What would happen if </w:t>
                            </w:r>
                            <w:r w:rsidR="004B4ECF">
                              <w:t>interrupts were allowed to</w:t>
                            </w:r>
                            <w:r w:rsidR="00E33C45">
                              <w:t xml:space="preserve"> keep</w:t>
                            </w:r>
                            <w:r w:rsidR="004B4ECF">
                              <w:t xml:space="preserve"> com</w:t>
                            </w:r>
                            <w:r w:rsidR="00E33C45">
                              <w:t>ing</w:t>
                            </w:r>
                            <w:r w:rsidR="004B4ECF">
                              <w:t xml:space="preserve"> in before the debounce period had expired?</w:t>
                            </w:r>
                          </w:p>
                          <w:p w14:paraId="12203883" w14:textId="77777777" w:rsidR="00E33C45" w:rsidRPr="0069536D" w:rsidRDefault="00E33C45" w:rsidP="00E33C45">
                            <w:pPr>
                              <w:tabs>
                                <w:tab w:val="clear" w:pos="4140"/>
                                <w:tab w:val="left" w:pos="1080"/>
                              </w:tabs>
                            </w:pPr>
                            <w:r>
                              <w:br/>
                            </w:r>
                            <w:r>
                              <w:tab/>
                            </w:r>
                            <w:r w:rsidRPr="0069536D">
                              <w:t>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7E9D698C" w14:textId="77777777" w:rsidR="00646A70" w:rsidRDefault="00646A70" w:rsidP="00253740"/>
                          <w:p w14:paraId="7A6B6EA4" w14:textId="77777777" w:rsidR="00E521AB" w:rsidRDefault="00E521AB" w:rsidP="002537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6826C" id="_x0000_t202" coordsize="21600,21600" o:spt="202" path="m,l,21600r21600,l21600,xe">
                <v:stroke joinstyle="miter"/>
                <v:path gradientshapeok="t" o:connecttype="rect"/>
              </v:shapetype>
              <v:shape id="Text Box 889937305" o:spid="_x0000_s1026" type="#_x0000_t202" style="position:absolute;left:0;text-align:left;margin-left:0;margin-top:181.9pt;width:498pt;height:533.25pt;z-index:251689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" strokecolor="red">
                <v:textbox>
                  <w:txbxContent>
                    <w:p w14:paraId="69A7B530" w14:textId="2166D87D" w:rsidR="006C645C" w:rsidRDefault="006C645C" w:rsidP="006C645C">
                      <w:pPr>
                        <w:pStyle w:val="Heading2"/>
                      </w:pPr>
                      <w:r>
                        <w:t xml:space="preserve">Part </w:t>
                      </w:r>
                      <w:proofErr w:type="gramStart"/>
                      <w:r>
                        <w:t xml:space="preserve">1 </w:t>
                      </w:r>
                      <w:r w:rsidR="00C6140E">
                        <w:t xml:space="preserve"> Instructions</w:t>
                      </w:r>
                      <w:proofErr w:type="gramEnd"/>
                      <w:r w:rsidR="00C6140E">
                        <w:t xml:space="preserve"> and </w:t>
                      </w:r>
                      <w:r>
                        <w:t>Questions  (</w:t>
                      </w:r>
                      <w:r w:rsidR="00253740">
                        <w:t>2</w:t>
                      </w:r>
                      <w:r>
                        <w:t xml:space="preserve"> Pts.)</w:t>
                      </w:r>
                    </w:p>
                    <w:p w14:paraId="0C7362B8" w14:textId="77777777" w:rsidR="006C645C" w:rsidRPr="006C645C" w:rsidRDefault="006C645C" w:rsidP="006C645C"/>
                    <w:p w14:paraId="64B68208" w14:textId="5FDEE2C2" w:rsidR="006C645C" w:rsidRDefault="006C645C" w:rsidP="0025374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Create a </w:t>
                      </w:r>
                      <w:proofErr w:type="gramStart"/>
                      <w:r>
                        <w:t>Task</w:t>
                      </w:r>
                      <w:r w:rsidR="00253740">
                        <w:t xml:space="preserve"> </w:t>
                      </w:r>
                      <w:r>
                        <w:t xml:space="preserve"> (</w:t>
                      </w:r>
                      <w:proofErr w:type="gramEnd"/>
                      <w:r>
                        <w:t>Either with the GUI or manually) that will toggle LED_D4 each time Button_1 is pressed.</w:t>
                      </w:r>
                    </w:p>
                    <w:p w14:paraId="61DEEBBF" w14:textId="77777777" w:rsidR="006C645C" w:rsidRDefault="006C645C" w:rsidP="006C645C"/>
                    <w:p w14:paraId="621215B2" w14:textId="02F902C2" w:rsidR="006C645C" w:rsidRDefault="0012218C" w:rsidP="00253740">
                      <w:pPr>
                        <w:ind w:left="360"/>
                        <w:jc w:val="left"/>
                      </w:pPr>
                      <w:r>
                        <w:t xml:space="preserve">How did your task ‘wait’ for the </w:t>
                      </w:r>
                      <w:r w:rsidR="004164C6">
                        <w:t>debounced button</w:t>
                      </w:r>
                      <w:r>
                        <w:t>?</w:t>
                      </w:r>
                      <w:r w:rsidR="00253740">
                        <w:br/>
                      </w:r>
                    </w:p>
                    <w:p w14:paraId="6AD74625" w14:textId="77FE3A39" w:rsidR="006C645C" w:rsidRPr="0069536D" w:rsidRDefault="00253740" w:rsidP="00253740">
                      <w:pPr>
                        <w:tabs>
                          <w:tab w:val="clear" w:pos="4140"/>
                          <w:tab w:val="left" w:pos="1080"/>
                        </w:tabs>
                      </w:pPr>
                      <w:r>
                        <w:tab/>
                      </w:r>
                      <w:r w:rsidR="006C645C" w:rsidRPr="0069536D">
                        <w:t>______________________________</w:t>
                      </w:r>
                      <w:r w:rsidR="006C645C">
                        <w:t>_______________________</w:t>
                      </w:r>
                      <w:r w:rsidR="006C645C" w:rsidRPr="0069536D">
                        <w:t>__</w:t>
                      </w:r>
                    </w:p>
                    <w:p w14:paraId="17B33054" w14:textId="77777777" w:rsidR="00E521AB" w:rsidRDefault="00E521AB" w:rsidP="00E521AB"/>
                    <w:p w14:paraId="5051BAE4" w14:textId="77777777" w:rsidR="00E521AB" w:rsidRDefault="00E521AB" w:rsidP="00E521AB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long is the time between the button interrupt coming in and it being enabled again?</w:t>
                      </w:r>
                    </w:p>
                    <w:p w14:paraId="6A7B9564" w14:textId="77777777" w:rsidR="00E521AB" w:rsidRPr="0069536D" w:rsidRDefault="00E521AB" w:rsidP="00E521AB">
                      <w:pPr>
                        <w:tabs>
                          <w:tab w:val="clear" w:pos="4140"/>
                          <w:tab w:val="left" w:pos="1080"/>
                        </w:tabs>
                      </w:pPr>
                      <w:r>
                        <w:br/>
                      </w:r>
                      <w:r>
                        <w:tab/>
                      </w:r>
                      <w:r w:rsidRPr="0069536D">
                        <w:t>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35C428EA" w14:textId="77777777" w:rsidR="00253740" w:rsidRDefault="00253740" w:rsidP="00253740"/>
                    <w:p w14:paraId="7159E3C8" w14:textId="232DAB1C" w:rsidR="007502B4" w:rsidRDefault="006D6C75" w:rsidP="007502B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left"/>
                      </w:pPr>
                      <w:r>
                        <w:t>You’re given the framework of a</w:t>
                      </w:r>
                      <w:r w:rsidR="00253740">
                        <w:t xml:space="preserve"> </w:t>
                      </w:r>
                      <w:r w:rsidR="00253740">
                        <w:t xml:space="preserve">second task </w:t>
                      </w:r>
                      <w:r>
                        <w:t>(</w:t>
                      </w:r>
                      <w:r w:rsidR="00454345">
                        <w:t>Semaphore_Toggle_D3)</w:t>
                      </w:r>
                      <w:r w:rsidR="00A763AF">
                        <w:t xml:space="preserve"> </w:t>
                      </w:r>
                      <w:proofErr w:type="gramStart"/>
                      <w:r w:rsidR="00A763AF">
                        <w:t>--  Modify</w:t>
                      </w:r>
                      <w:proofErr w:type="gramEnd"/>
                      <w:r w:rsidR="00A763AF">
                        <w:t xml:space="preserve"> this so that it </w:t>
                      </w:r>
                      <w:r w:rsidR="00253740">
                        <w:t>that also wait</w:t>
                      </w:r>
                      <w:r w:rsidR="00A763AF">
                        <w:t>s for the same Button_1_Semaphore</w:t>
                      </w:r>
                      <w:r w:rsidR="000A04E6">
                        <w:t xml:space="preserve">.  It should then </w:t>
                      </w:r>
                      <w:r w:rsidR="00253740">
                        <w:t>toggle LED_D</w:t>
                      </w:r>
                      <w:r w:rsidR="00AE447D">
                        <w:t>3</w:t>
                      </w:r>
                      <w:r w:rsidR="00253740">
                        <w:t xml:space="preserve"> each time Button_1 is pressed.</w:t>
                      </w:r>
                      <w:r w:rsidR="00255989">
                        <w:t xml:space="preserve">  </w:t>
                      </w:r>
                      <w:r w:rsidR="000A04E6">
                        <w:t xml:space="preserve">Note that they both have been created with the same </w:t>
                      </w:r>
                      <w:proofErr w:type="gramStart"/>
                      <w:r w:rsidR="000A04E6">
                        <w:t>Priority.</w:t>
                      </w:r>
                      <w:r w:rsidR="00255989">
                        <w:t>.</w:t>
                      </w:r>
                      <w:proofErr w:type="gramEnd"/>
                      <w:r w:rsidR="007502B4">
                        <w:br/>
                      </w:r>
                      <w:r w:rsidR="007502B4">
                        <w:br/>
                      </w:r>
                      <w:r w:rsidR="007502B4">
                        <w:rPr>
                          <w:noProof/>
                        </w:rPr>
                        <w:drawing>
                          <wp:inline distT="0" distB="0" distL="0" distR="0" wp14:anchorId="2A0A2638" wp14:editId="3A4F0CFB">
                            <wp:extent cx="4180952" cy="1142857"/>
                            <wp:effectExtent l="190500" t="190500" r="181610" b="191135"/>
                            <wp:docPr id="191132090" name="Picture 1" descr="A computer code with tex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32090" name="Picture 1" descr="A computer code with tex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0952" cy="11428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E77729" w14:textId="6F72E902" w:rsidR="00253740" w:rsidRDefault="0080154A" w:rsidP="00D06B5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left"/>
                      </w:pPr>
                      <w:r>
                        <w:t>Do both of (D</w:t>
                      </w:r>
                      <w:r w:rsidR="00454345">
                        <w:t>4</w:t>
                      </w:r>
                      <w:r>
                        <w:t xml:space="preserve"> and D</w:t>
                      </w:r>
                      <w:r w:rsidR="00255989">
                        <w:t>3</w:t>
                      </w:r>
                      <w:r>
                        <w:t>) toggle with a single button press</w:t>
                      </w:r>
                      <w:r w:rsidR="00253740">
                        <w:t>?</w:t>
                      </w:r>
                      <w:r w:rsidR="00255989">
                        <w:t xml:space="preserve">  Describe the behavior?  </w:t>
                      </w:r>
                      <w:r w:rsidR="00253740">
                        <w:br/>
                      </w:r>
                    </w:p>
                    <w:p w14:paraId="73D33E00" w14:textId="77777777" w:rsidR="00253740" w:rsidRPr="0069536D" w:rsidRDefault="00253740" w:rsidP="00253740">
                      <w:pPr>
                        <w:tabs>
                          <w:tab w:val="clear" w:pos="4140"/>
                          <w:tab w:val="left" w:pos="1080"/>
                        </w:tabs>
                      </w:pPr>
                      <w:r>
                        <w:tab/>
                      </w:r>
                      <w:r w:rsidRPr="0069536D">
                        <w:t>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232532B0" w14:textId="0997E8D7" w:rsidR="006E2D9B" w:rsidRDefault="006E2D9B" w:rsidP="00DF1523">
                      <w:pPr>
                        <w:ind w:left="1440"/>
                      </w:pPr>
                    </w:p>
                    <w:p w14:paraId="28BFAC27" w14:textId="77777777" w:rsidR="00D06B5C" w:rsidRDefault="00D06B5C" w:rsidP="00DF1523">
                      <w:pPr>
                        <w:ind w:left="1440"/>
                      </w:pPr>
                    </w:p>
                    <w:p w14:paraId="6E0ABE0D" w14:textId="38175497" w:rsidR="00D06B5C" w:rsidRDefault="006D6C75" w:rsidP="00D06B5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Now change </w:t>
                      </w:r>
                      <w:r w:rsidR="000A04E6">
                        <w:t xml:space="preserve">one of </w:t>
                      </w:r>
                      <w:r>
                        <w:t>the priorities of the</w:t>
                      </w:r>
                      <w:r w:rsidR="000A04E6">
                        <w:t>se two tasks</w:t>
                      </w:r>
                      <w:r w:rsidR="007A02DF">
                        <w:t xml:space="preserve"> and re-run.  How has the behavior changed?</w:t>
                      </w:r>
                    </w:p>
                    <w:p w14:paraId="2D29E452" w14:textId="77777777" w:rsidR="00D06B5C" w:rsidRPr="0069536D" w:rsidRDefault="00D06B5C" w:rsidP="00D06B5C">
                      <w:pPr>
                        <w:tabs>
                          <w:tab w:val="clear" w:pos="4140"/>
                          <w:tab w:val="left" w:pos="1080"/>
                        </w:tabs>
                      </w:pPr>
                      <w:r>
                        <w:br/>
                      </w:r>
                      <w:r>
                        <w:tab/>
                      </w:r>
                      <w:r w:rsidRPr="0069536D">
                        <w:t>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3B28F156" w14:textId="77777777" w:rsidR="00D06B5C" w:rsidRDefault="00D06B5C" w:rsidP="00D06B5C"/>
                    <w:p w14:paraId="0776A5AD" w14:textId="77777777" w:rsidR="00D06B5C" w:rsidRDefault="00D06B5C" w:rsidP="00DF1523">
                      <w:pPr>
                        <w:ind w:left="1440"/>
                      </w:pPr>
                    </w:p>
                    <w:p w14:paraId="5255FFCF" w14:textId="7AB1CD5C" w:rsidR="00646A70" w:rsidRDefault="00D87310" w:rsidP="00646A70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What would happen if </w:t>
                      </w:r>
                      <w:r w:rsidR="004B4ECF">
                        <w:t>interrupts were allowed to</w:t>
                      </w:r>
                      <w:r w:rsidR="00E33C45">
                        <w:t xml:space="preserve"> keep</w:t>
                      </w:r>
                      <w:r w:rsidR="004B4ECF">
                        <w:t xml:space="preserve"> com</w:t>
                      </w:r>
                      <w:r w:rsidR="00E33C45">
                        <w:t>ing</w:t>
                      </w:r>
                      <w:r w:rsidR="004B4ECF">
                        <w:t xml:space="preserve"> in before the debounce period had expired?</w:t>
                      </w:r>
                    </w:p>
                    <w:p w14:paraId="12203883" w14:textId="77777777" w:rsidR="00E33C45" w:rsidRPr="0069536D" w:rsidRDefault="00E33C45" w:rsidP="00E33C45">
                      <w:pPr>
                        <w:tabs>
                          <w:tab w:val="clear" w:pos="4140"/>
                          <w:tab w:val="left" w:pos="1080"/>
                        </w:tabs>
                      </w:pPr>
                      <w:r>
                        <w:br/>
                      </w:r>
                      <w:r>
                        <w:tab/>
                      </w:r>
                      <w:r w:rsidRPr="0069536D">
                        <w:t>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7E9D698C" w14:textId="77777777" w:rsidR="00646A70" w:rsidRDefault="00646A70" w:rsidP="00253740"/>
                    <w:p w14:paraId="7A6B6EA4" w14:textId="77777777" w:rsidR="00E521AB" w:rsidRDefault="00E521AB" w:rsidP="00253740"/>
                  </w:txbxContent>
                </v:textbox>
                <w10:wrap type="square" anchorx="margin"/>
              </v:shape>
            </w:pict>
          </mc:Fallback>
        </mc:AlternateContent>
      </w:r>
    </w:p>
    <w:p w14:paraId="19088139" w14:textId="5C8175AE" w:rsidR="00A568AC" w:rsidRDefault="00C925BE" w:rsidP="00404BBB">
      <w:r>
        <w:br w:type="column"/>
      </w:r>
    </w:p>
    <w:p w14:paraId="2856D649" w14:textId="4DFD8B81" w:rsidR="00300E7A" w:rsidRDefault="00596181" w:rsidP="00606C9A">
      <w:pPr>
        <w:pStyle w:val="Heading2"/>
      </w:pPr>
      <w:r>
        <w:t>Part 2:  Mutexes</w:t>
      </w:r>
    </w:p>
    <w:p w14:paraId="794DDF96" w14:textId="02B6E1C8" w:rsidR="000D6E73" w:rsidRDefault="00772000" w:rsidP="00606C9A">
      <w:r>
        <w:t xml:space="preserve">Mutex’s are used in embedded systems to guarantee </w:t>
      </w:r>
      <w:r w:rsidR="00007007">
        <w:t xml:space="preserve">exclusive access to a resource that more than one </w:t>
      </w:r>
      <w:r w:rsidR="000978E4">
        <w:t xml:space="preserve">process may need to use.  Examples include </w:t>
      </w:r>
      <w:r w:rsidR="00597888">
        <w:t>hardware devices</w:t>
      </w:r>
      <w:r w:rsidR="00DD521B">
        <w:t xml:space="preserve"> or </w:t>
      </w:r>
      <w:r w:rsidR="00F753F6">
        <w:t>shared memory locations</w:t>
      </w:r>
      <w:r w:rsidR="00DD521B">
        <w:t xml:space="preserve"> that could be requested simultaneously</w:t>
      </w:r>
      <w:r w:rsidR="002C3D57">
        <w:t xml:space="preserve">.  </w:t>
      </w:r>
    </w:p>
    <w:p w14:paraId="53AB9094" w14:textId="3DE6065C" w:rsidR="002C3D57" w:rsidRDefault="002C3D57" w:rsidP="00606C9A"/>
    <w:p w14:paraId="4D860E71" w14:textId="141851EA" w:rsidR="002C3D57" w:rsidRDefault="002C3D57" w:rsidP="00606C9A">
      <w:r>
        <w:t>For the hardware set of our lab</w:t>
      </w:r>
      <w:r w:rsidR="00772708">
        <w:t>s</w:t>
      </w:r>
      <w:r>
        <w:t xml:space="preserve">, we have only a single 4-digit </w:t>
      </w:r>
      <w:r w:rsidR="00216CC5">
        <w:t xml:space="preserve">seven-segment display.  </w:t>
      </w:r>
      <w:r w:rsidR="00382054">
        <w:t xml:space="preserve">If there were multiple producers trying to change the value of this display, </w:t>
      </w:r>
      <w:r w:rsidR="00C44A28">
        <w:t xml:space="preserve">one way to guarantee its integrity would be to protect it with a mutex:  only one process </w:t>
      </w:r>
      <w:r w:rsidR="00BB1A3F">
        <w:t>at a time gets to send output to it.</w:t>
      </w:r>
      <w:r w:rsidR="006F12B0">
        <w:t xml:space="preserve"> </w:t>
      </w:r>
      <w:r w:rsidR="002531B2">
        <w:t xml:space="preserve"> </w:t>
      </w:r>
    </w:p>
    <w:p w14:paraId="3F2DD46C" w14:textId="77777777" w:rsidR="002531B2" w:rsidRDefault="002531B2" w:rsidP="00606C9A"/>
    <w:p w14:paraId="6065E417" w14:textId="0618024D" w:rsidR="002531B2" w:rsidRDefault="00941CB9" w:rsidP="00606C9A">
      <w:r>
        <w:t xml:space="preserve">For this </w:t>
      </w:r>
      <w:r w:rsidR="008735DD">
        <w:t>example,</w:t>
      </w:r>
      <w:r>
        <w:t xml:space="preserve"> the following picture shows how </w:t>
      </w:r>
      <w:r w:rsidR="00D76396">
        <w:t xml:space="preserve">a mutex could protect </w:t>
      </w:r>
      <w:r w:rsidR="007B44BB">
        <w:t>a value being display on the seven-segment:</w:t>
      </w:r>
    </w:p>
    <w:p w14:paraId="229831E1" w14:textId="77777777" w:rsidR="007B44BB" w:rsidRDefault="007B44BB" w:rsidP="00606C9A"/>
    <w:p w14:paraId="75767104" w14:textId="77777777" w:rsidR="007B44BB" w:rsidRPr="000D6E73" w:rsidRDefault="007B44BB" w:rsidP="00606C9A"/>
    <w:p w14:paraId="1FBC9A17" w14:textId="3B20889A" w:rsidR="00300E7A" w:rsidRDefault="00910F86" w:rsidP="00606C9A">
      <w:r w:rsidRPr="00910F86">
        <w:rPr>
          <w:noProof/>
        </w:rPr>
        <w:drawing>
          <wp:inline distT="0" distB="0" distL="0" distR="0" wp14:anchorId="6A254C57" wp14:editId="00C9364E">
            <wp:extent cx="6858000" cy="3738880"/>
            <wp:effectExtent l="0" t="0" r="0" b="0"/>
            <wp:docPr id="2158460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6035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5DD2" w14:textId="37043972" w:rsidR="00091192" w:rsidRDefault="00091192" w:rsidP="00606C9A"/>
    <w:p w14:paraId="42C64B7A" w14:textId="4C3E567E" w:rsidR="00E63AAA" w:rsidRDefault="00E63AAA" w:rsidP="00606C9A">
      <w:r>
        <w:t>The three processes on the right are all comp</w:t>
      </w:r>
      <w:r w:rsidR="00910F86">
        <w:t>eting for</w:t>
      </w:r>
      <w:r w:rsidR="00561B1C">
        <w:t xml:space="preserve"> access to write to</w:t>
      </w:r>
      <w:r w:rsidR="00B62488">
        <w:t xml:space="preserve"> the protected variable.  The</w:t>
      </w:r>
      <w:r w:rsidR="0091540D">
        <w:t xml:space="preserve"> </w:t>
      </w:r>
      <w:r w:rsidR="0091540D" w:rsidRPr="0091540D">
        <w:rPr>
          <w:b/>
          <w:bCs/>
        </w:rPr>
        <w:t>mutex_protected_count</w:t>
      </w:r>
      <w:r w:rsidR="0091540D">
        <w:t xml:space="preserve"> is continuously updated to the seven-segment display on the right.</w:t>
      </w:r>
      <w:r w:rsidR="00722CD0">
        <w:t xml:space="preserve">  </w:t>
      </w:r>
      <w:r w:rsidR="009D79B6">
        <w:t xml:space="preserve">The CountDown and CountUp are both trying at random intervals, and the Reset_MutexCount waits for </w:t>
      </w:r>
      <w:r w:rsidR="00786E61">
        <w:t>the Button_3 (via its associated semaphore), then resets the current count.</w:t>
      </w:r>
    </w:p>
    <w:p w14:paraId="23604F32" w14:textId="52BD1E98" w:rsidR="00191A82" w:rsidRDefault="000D7780" w:rsidP="0053081F">
      <w:r>
        <w:br w:type="column"/>
      </w:r>
    </w:p>
    <w:p w14:paraId="40CB0502" w14:textId="77777777" w:rsidR="00191A82" w:rsidRDefault="00191A82" w:rsidP="00606C9A"/>
    <w:p w14:paraId="478C0162" w14:textId="77777777" w:rsidR="00191A82" w:rsidRDefault="00191A82" w:rsidP="00606C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8" behindDoc="0" locked="0" layoutInCell="1" allowOverlap="1" wp14:anchorId="259C02D7" wp14:editId="23DFB13C">
                <wp:simplePos x="0" y="0"/>
                <wp:positionH relativeFrom="column">
                  <wp:posOffset>104775</wp:posOffset>
                </wp:positionH>
                <wp:positionV relativeFrom="paragraph">
                  <wp:posOffset>17780</wp:posOffset>
                </wp:positionV>
                <wp:extent cx="6324600" cy="8001000"/>
                <wp:effectExtent l="0" t="0" r="19050" b="19050"/>
                <wp:wrapSquare wrapText="bothSides"/>
                <wp:docPr id="1248222711" name="Text Box 1248222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2F86B" w14:textId="1FC3A1A0" w:rsidR="00EE62B7" w:rsidRDefault="0069536D" w:rsidP="00606C9A">
                            <w:pPr>
                              <w:pStyle w:val="Heading2"/>
                            </w:pPr>
                            <w:r>
                              <w:t xml:space="preserve">Part </w:t>
                            </w:r>
                            <w:r w:rsidR="00BD786E">
                              <w:t>2</w:t>
                            </w:r>
                            <w:r>
                              <w:t xml:space="preserve"> Questions  (</w:t>
                            </w:r>
                            <w:r w:rsidR="00F06DE5">
                              <w:t>2</w:t>
                            </w:r>
                            <w:r w:rsidR="00EE62B7">
                              <w:t xml:space="preserve"> Pts.</w:t>
                            </w:r>
                            <w:r>
                              <w:t>)</w:t>
                            </w:r>
                          </w:p>
                          <w:p w14:paraId="5456B83A" w14:textId="77777777" w:rsidR="0069536D" w:rsidRDefault="0069536D" w:rsidP="00606C9A"/>
                          <w:p w14:paraId="3EAD6F87" w14:textId="1412E647" w:rsidR="007E5595" w:rsidRDefault="00F707F4" w:rsidP="00606C9A">
                            <w:r>
                              <w:t xml:space="preserve">Add another </w:t>
                            </w:r>
                            <w:r w:rsidR="00D8602B">
                              <w:t xml:space="preserve">process </w:t>
                            </w:r>
                            <w:r w:rsidR="009744C4">
                              <w:t>that</w:t>
                            </w:r>
                            <w:r w:rsidR="00D15910">
                              <w:t xml:space="preserve"> </w:t>
                            </w:r>
                            <w:r w:rsidR="00BC7041">
                              <w:t xml:space="preserve">uses the mutex to </w:t>
                            </w:r>
                            <w:r w:rsidR="00351D63">
                              <w:t xml:space="preserve">take control and </w:t>
                            </w:r>
                            <w:r w:rsidR="000169F4">
                              <w:t xml:space="preserve">put </w:t>
                            </w:r>
                            <w:r w:rsidR="00C637B8">
                              <w:t xml:space="preserve">a “—” on the </w:t>
                            </w:r>
                            <w:r w:rsidR="000E7656">
                              <w:t>Two</w:t>
                            </w:r>
                            <w:r w:rsidR="003D28B4">
                              <w:t xml:space="preserve">_Digit </w:t>
                            </w:r>
                            <w:r w:rsidR="00352369">
                              <w:t>UpDown SevenSegment Display</w:t>
                            </w:r>
                            <w:r w:rsidR="004D59BA">
                              <w:t xml:space="preserve">.  </w:t>
                            </w:r>
                            <w:r w:rsidR="00A66F23">
                              <w:t>Use the following code in your process</w:t>
                            </w:r>
                            <w:r w:rsidR="00381231">
                              <w:t>:</w:t>
                            </w:r>
                          </w:p>
                          <w:p w14:paraId="391DA561" w14:textId="77777777" w:rsidR="00381231" w:rsidRDefault="00381231" w:rsidP="00606C9A"/>
                          <w:p w14:paraId="762E7223" w14:textId="78EDBE43" w:rsidR="00D053A4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="00D053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 xml:space="preserve">for(;;) </w:t>
                            </w:r>
                          </w:p>
                          <w:p w14:paraId="47949C03" w14:textId="1172A4F1" w:rsidR="00381231" w:rsidRPr="00381231" w:rsidRDefault="00381231" w:rsidP="00D053A4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ind w:firstLine="72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7A6BCCFE" w14:textId="09828F30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3F7F5F"/>
                                <w:sz w:val="20"/>
                              </w:rPr>
                              <w:t>/* This doesn't change the value, it just clears the display</w:t>
                            </w:r>
                            <w:r w:rsidR="007D1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3F7F5F"/>
                                <w:sz w:val="20"/>
                              </w:rPr>
                              <w:t>*/</w:t>
                            </w:r>
                          </w:p>
                          <w:p w14:paraId="764B9885" w14:textId="70BBE074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3F7F5F"/>
                                <w:sz w:val="20"/>
                              </w:rPr>
                              <w:t>/* If asked to display a negative number, the function</w:t>
                            </w:r>
                            <w:r w:rsidR="007D13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3F7F5F"/>
                                <w:sz w:val="20"/>
                              </w:rPr>
                              <w:t>displays a "--"</w:t>
                            </w:r>
                          </w:p>
                          <w:p w14:paraId="4D2719DB" w14:textId="729EAEEF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3F7F5F"/>
                                <w:sz w:val="20"/>
                              </w:rPr>
                              <w:tab/>
                              <w:t xml:space="preserve"> */</w:t>
                            </w:r>
                          </w:p>
                          <w:p w14:paraId="7017C3FE" w14:textId="4CA9FD23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osMutexWait(UpDownMutexHandle,100000);</w:t>
                            </w:r>
                          </w:p>
                          <w:p w14:paraId="5AC6D485" w14:textId="3060FA5D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MultiFunctionShield_Display_Two_Digits(-1);</w:t>
                            </w:r>
                          </w:p>
                          <w:p w14:paraId="18D3C5DD" w14:textId="137182AD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osDelay(200);</w:t>
                            </w:r>
                          </w:p>
                          <w:p w14:paraId="0F5A7712" w14:textId="04AEE5DE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osMutexRelease(UpDownMutexHandle);</w:t>
                            </w:r>
                          </w:p>
                          <w:p w14:paraId="1C96A178" w14:textId="44B51FE8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osDelay(2);</w:t>
                            </w:r>
                          </w:p>
                          <w:p w14:paraId="59BD2759" w14:textId="7395F233" w:rsidR="00381231" w:rsidRPr="00381231" w:rsidRDefault="00381231" w:rsidP="00381231">
                            <w:pPr>
                              <w:shd w:val="clear" w:color="auto" w:fill="FFFFFF"/>
                              <w:tabs>
                                <w:tab w:val="clear" w:pos="4140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</w:pPr>
                            <w:r w:rsidRPr="003812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58D26BB3" w14:textId="77777777" w:rsidR="00381231" w:rsidRDefault="00381231" w:rsidP="00606C9A"/>
                          <w:p w14:paraId="28477518" w14:textId="3D240DB8" w:rsidR="001828EC" w:rsidRDefault="001828EC" w:rsidP="001828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left"/>
                            </w:pPr>
                            <w:r>
                              <w:t xml:space="preserve">Comment on the Up/Down/”—” display that you see.  </w:t>
                            </w:r>
                            <w:r>
                              <w:br/>
                            </w:r>
                          </w:p>
                          <w:p w14:paraId="1DE66622" w14:textId="6C0F6AC2" w:rsidR="0069536D" w:rsidRPr="0069536D" w:rsidRDefault="0069536D" w:rsidP="001828EC">
                            <w:pPr>
                              <w:pStyle w:val="ListParagraph"/>
                              <w:ind w:left="360"/>
                              <w:jc w:val="left"/>
                            </w:pPr>
                            <w:r w:rsidRPr="0069536D">
                              <w:t>_____________________________________________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2AE8F0C2" w14:textId="77777777" w:rsidR="0069536D" w:rsidRDefault="0069536D" w:rsidP="00606C9A"/>
                          <w:p w14:paraId="3167D400" w14:textId="77777777" w:rsidR="00476F73" w:rsidRDefault="00476F73" w:rsidP="001828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left"/>
                            </w:pPr>
                            <w:r>
                              <w:t>Is there a ‘priority’ associated with the Mutex?  If so, how can it be changed?</w:t>
                            </w:r>
                          </w:p>
                          <w:p w14:paraId="47C6910B" w14:textId="77777777" w:rsidR="00476F73" w:rsidRPr="0069536D" w:rsidRDefault="001828EC" w:rsidP="00476F73">
                            <w:pPr>
                              <w:pStyle w:val="ListParagraph"/>
                              <w:ind w:left="360"/>
                              <w:jc w:val="left"/>
                            </w:pPr>
                            <w:r>
                              <w:t xml:space="preserve">  </w:t>
                            </w:r>
                            <w:r>
                              <w:br/>
                            </w:r>
                            <w:r w:rsidR="00476F73" w:rsidRPr="0069536D">
                              <w:t>_____________________________________________</w:t>
                            </w:r>
                            <w:r w:rsidR="00476F73">
                              <w:t>_______________________</w:t>
                            </w:r>
                            <w:r w:rsidR="00476F73" w:rsidRPr="0069536D">
                              <w:t>__</w:t>
                            </w:r>
                          </w:p>
                          <w:p w14:paraId="27B7390D" w14:textId="77777777" w:rsidR="00476F73" w:rsidRDefault="00476F73" w:rsidP="00476F73"/>
                          <w:p w14:paraId="3B7D0C5D" w14:textId="77777777" w:rsidR="00476F73" w:rsidRDefault="00476F73" w:rsidP="00476F73"/>
                          <w:p w14:paraId="7F19A68E" w14:textId="77777777" w:rsidR="00D35462" w:rsidRDefault="00D35462" w:rsidP="00476F73"/>
                          <w:p w14:paraId="68DCFB80" w14:textId="77777777" w:rsidR="00476F73" w:rsidRDefault="00476F73" w:rsidP="00476F73"/>
                          <w:p w14:paraId="3B146A56" w14:textId="58FF985A" w:rsidR="00476F73" w:rsidRDefault="00174021" w:rsidP="00476F7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left"/>
                            </w:pPr>
                            <w:r>
                              <w:t>Button_3 resets the mutex-protected global variable to “50.”  It too, has to wait for the mu</w:t>
                            </w:r>
                            <w:r w:rsidR="0027592D">
                              <w:t xml:space="preserve">tex to be granted.  </w:t>
                            </w:r>
                            <w:r w:rsidR="00D35462">
                              <w:t xml:space="preserve">Change the priority of the </w:t>
                            </w:r>
                            <w:r w:rsidR="0085363C">
                              <w:t>Reset</w:t>
                            </w:r>
                            <w:r w:rsidR="00FE0F6D">
                              <w:t xml:space="preserve"> to be osPriorityIdle.  This is the lowest priority available.</w:t>
                            </w:r>
                          </w:p>
                          <w:p w14:paraId="62B0BBE8" w14:textId="77777777" w:rsidR="00FE0F6D" w:rsidRDefault="00FE0F6D" w:rsidP="00FE0F6D">
                            <w:pPr>
                              <w:jc w:val="left"/>
                            </w:pPr>
                          </w:p>
                          <w:p w14:paraId="64D34EE1" w14:textId="5E601829" w:rsidR="00FE0F6D" w:rsidRDefault="00FE0F6D" w:rsidP="00FE0F6D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BBD41" wp14:editId="36E830B8">
                                  <wp:extent cx="4895238" cy="1295238"/>
                                  <wp:effectExtent l="0" t="0" r="635" b="635"/>
                                  <wp:docPr id="1110572227" name="Picture 1" descr="A computer screen shot of a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0572227" name="Picture 1" descr="A computer screen shot of a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5238" cy="1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1110B2" w14:textId="77777777" w:rsidR="0027592D" w:rsidRDefault="0027592D" w:rsidP="0027592D">
                            <w:pPr>
                              <w:jc w:val="left"/>
                            </w:pPr>
                          </w:p>
                          <w:p w14:paraId="16D2AACD" w14:textId="77777777" w:rsidR="00373EEF" w:rsidRDefault="00373EEF" w:rsidP="0027592D">
                            <w:pPr>
                              <w:jc w:val="left"/>
                            </w:pPr>
                          </w:p>
                          <w:p w14:paraId="362CC4A8" w14:textId="42A17D02" w:rsidR="00373EEF" w:rsidRDefault="00373EEF" w:rsidP="0027592D">
                            <w:pPr>
                              <w:jc w:val="left"/>
                            </w:pPr>
                            <w:r>
                              <w:t>Did you see any effect on the ability of Button_3 to reset the count?</w:t>
                            </w:r>
                          </w:p>
                          <w:p w14:paraId="767016BF" w14:textId="61496A00" w:rsidR="00476F73" w:rsidRPr="0069536D" w:rsidRDefault="00476F73" w:rsidP="00476F73">
                            <w:pPr>
                              <w:pStyle w:val="ListParagraph"/>
                              <w:ind w:left="360"/>
                              <w:jc w:val="left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69536D">
                              <w:t>_____________________________________________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6071667E" w14:textId="45259605" w:rsidR="001828EC" w:rsidRDefault="001828EC" w:rsidP="00476F73">
                            <w:pPr>
                              <w:jc w:val="left"/>
                            </w:pPr>
                          </w:p>
                          <w:p w14:paraId="033947A6" w14:textId="77777777" w:rsidR="0069536D" w:rsidRDefault="0069536D" w:rsidP="00606C9A"/>
                          <w:p w14:paraId="477E5437" w14:textId="77777777" w:rsidR="0069536D" w:rsidRDefault="0069536D" w:rsidP="00606C9A"/>
                          <w:p w14:paraId="5471A291" w14:textId="77777777" w:rsidR="0069536D" w:rsidRDefault="0069536D" w:rsidP="00606C9A"/>
                          <w:p w14:paraId="26766454" w14:textId="77777777" w:rsidR="0069536D" w:rsidRDefault="0069536D" w:rsidP="00606C9A"/>
                          <w:p w14:paraId="26F3A137" w14:textId="77777777" w:rsidR="0069536D" w:rsidRPr="0069536D" w:rsidRDefault="0069536D" w:rsidP="00606C9A">
                            <w:r w:rsidRPr="0069536D">
                              <w:t>___________________________________________________</w:t>
                            </w:r>
                            <w:r>
                              <w:t>_______________________</w:t>
                            </w:r>
                            <w:r w:rsidRPr="0069536D">
                              <w:t>__</w:t>
                            </w:r>
                          </w:p>
                          <w:p w14:paraId="6B7C8562" w14:textId="77777777" w:rsidR="0069536D" w:rsidRDefault="0069536D" w:rsidP="00606C9A"/>
                          <w:p w14:paraId="2315E89B" w14:textId="77777777" w:rsidR="00EE62B7" w:rsidRDefault="00EE62B7" w:rsidP="00606C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02D7" id="Text Box 1248222711" o:spid="_x0000_s1027" type="#_x0000_t202" style="position:absolute;left:0;text-align:left;margin-left:8.25pt;margin-top:1.4pt;width:498pt;height:630pt;z-index:251678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" strokecolor="red">
                <v:textbox>
                  <w:txbxContent>
                    <w:p w14:paraId="1122F86B" w14:textId="1FC3A1A0" w:rsidR="00EE62B7" w:rsidRDefault="0069536D" w:rsidP="00606C9A">
                      <w:pPr>
                        <w:pStyle w:val="Heading2"/>
                      </w:pPr>
                      <w:r>
                        <w:t xml:space="preserve">Part </w:t>
                      </w:r>
                      <w:r w:rsidR="00BD786E">
                        <w:t>2</w:t>
                      </w:r>
                      <w:r>
                        <w:t xml:space="preserve"> </w:t>
                      </w:r>
                      <w:proofErr w:type="gramStart"/>
                      <w:r>
                        <w:t>Questions  (</w:t>
                      </w:r>
                      <w:proofErr w:type="gramEnd"/>
                      <w:r w:rsidR="00F06DE5">
                        <w:t>2</w:t>
                      </w:r>
                      <w:r w:rsidR="00EE62B7">
                        <w:t xml:space="preserve"> Pts.</w:t>
                      </w:r>
                      <w:r>
                        <w:t>)</w:t>
                      </w:r>
                    </w:p>
                    <w:p w14:paraId="5456B83A" w14:textId="77777777" w:rsidR="0069536D" w:rsidRDefault="0069536D" w:rsidP="00606C9A"/>
                    <w:p w14:paraId="3EAD6F87" w14:textId="1412E647" w:rsidR="007E5595" w:rsidRDefault="00F707F4" w:rsidP="00606C9A">
                      <w:r>
                        <w:t xml:space="preserve">Add another </w:t>
                      </w:r>
                      <w:r w:rsidR="00D8602B">
                        <w:t xml:space="preserve">process </w:t>
                      </w:r>
                      <w:r w:rsidR="009744C4">
                        <w:t>that</w:t>
                      </w:r>
                      <w:r w:rsidR="00D15910">
                        <w:t xml:space="preserve"> </w:t>
                      </w:r>
                      <w:r w:rsidR="00BC7041">
                        <w:t xml:space="preserve">uses the mutex to </w:t>
                      </w:r>
                      <w:r w:rsidR="00351D63">
                        <w:t xml:space="preserve">take control and </w:t>
                      </w:r>
                      <w:r w:rsidR="000169F4">
                        <w:t xml:space="preserve">put </w:t>
                      </w:r>
                      <w:r w:rsidR="00C637B8">
                        <w:t xml:space="preserve">a “—” on the </w:t>
                      </w:r>
                      <w:proofErr w:type="spellStart"/>
                      <w:r w:rsidR="000E7656">
                        <w:t>Two</w:t>
                      </w:r>
                      <w:r w:rsidR="003D28B4">
                        <w:t>_Digit</w:t>
                      </w:r>
                      <w:proofErr w:type="spellEnd"/>
                      <w:r w:rsidR="003D28B4">
                        <w:t xml:space="preserve"> </w:t>
                      </w:r>
                      <w:proofErr w:type="spellStart"/>
                      <w:r w:rsidR="00352369">
                        <w:t>UpDown</w:t>
                      </w:r>
                      <w:proofErr w:type="spellEnd"/>
                      <w:r w:rsidR="00352369">
                        <w:t xml:space="preserve"> </w:t>
                      </w:r>
                      <w:proofErr w:type="spellStart"/>
                      <w:r w:rsidR="00352369">
                        <w:t>SevenSegment</w:t>
                      </w:r>
                      <w:proofErr w:type="spellEnd"/>
                      <w:r w:rsidR="00352369">
                        <w:t xml:space="preserve"> Display</w:t>
                      </w:r>
                      <w:r w:rsidR="004D59BA">
                        <w:t xml:space="preserve">.  </w:t>
                      </w:r>
                      <w:r w:rsidR="00A66F23">
                        <w:t>Use the following code in your process</w:t>
                      </w:r>
                      <w:r w:rsidR="00381231">
                        <w:t>:</w:t>
                      </w:r>
                    </w:p>
                    <w:p w14:paraId="391DA561" w14:textId="77777777" w:rsidR="00381231" w:rsidRDefault="00381231" w:rsidP="00606C9A"/>
                    <w:p w14:paraId="762E7223" w14:textId="78EDBE43" w:rsidR="00D053A4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="00D053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for(</w:t>
                      </w:r>
                      <w:proofErr w:type="gramEnd"/>
                      <w:r w:rsidR="00D053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 xml:space="preserve">;;) </w:t>
                      </w:r>
                    </w:p>
                    <w:p w14:paraId="47949C03" w14:textId="1172A4F1" w:rsidR="00381231" w:rsidRPr="00381231" w:rsidRDefault="00381231" w:rsidP="00D053A4">
                      <w:pPr>
                        <w:shd w:val="clear" w:color="auto" w:fill="FFFFFF"/>
                        <w:tabs>
                          <w:tab w:val="clear" w:pos="4140"/>
                        </w:tabs>
                        <w:ind w:firstLine="72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{</w:t>
                      </w:r>
                    </w:p>
                    <w:p w14:paraId="7A6BCCFE" w14:textId="09828F30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 xml:space="preserve">/* This doesn't change the value, it just clears the </w:t>
                      </w:r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>display</w:t>
                      </w:r>
                      <w:r w:rsidR="007D1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>*</w:t>
                      </w:r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>/</w:t>
                      </w:r>
                    </w:p>
                    <w:p w14:paraId="764B9885" w14:textId="70BBE074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>/* If asked to display a negative number, the function</w:t>
                      </w:r>
                      <w:r w:rsidR="007D138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>displays a "--"</w:t>
                      </w:r>
                    </w:p>
                    <w:p w14:paraId="4D2719DB" w14:textId="729EAEEF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3F7F5F"/>
                          <w:sz w:val="20"/>
                        </w:rPr>
                        <w:tab/>
                        <w:t xml:space="preserve"> */</w:t>
                      </w:r>
                    </w:p>
                    <w:p w14:paraId="7017C3FE" w14:textId="4CA9FD23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osMutexWait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UpDownMutexHandle,100000);</w:t>
                      </w:r>
                    </w:p>
                    <w:p w14:paraId="5AC6D485" w14:textId="3060FA5D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MultiFunctionShield_Display_Two_</w:t>
                      </w:r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Digits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-1);</w:t>
                      </w:r>
                    </w:p>
                    <w:p w14:paraId="18D3C5DD" w14:textId="137182AD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osDelay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200);</w:t>
                      </w:r>
                    </w:p>
                    <w:p w14:paraId="0F5A7712" w14:textId="04AEE5DE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osMutexRelease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UpDownMutexHandle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1C96A178" w14:textId="44B51FE8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osDelay</w:t>
                      </w:r>
                      <w:proofErr w:type="spell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>2);</w:t>
                      </w:r>
                    </w:p>
                    <w:p w14:paraId="59BD2759" w14:textId="7395F233" w:rsidR="00381231" w:rsidRPr="00381231" w:rsidRDefault="00381231" w:rsidP="00381231">
                      <w:pPr>
                        <w:shd w:val="clear" w:color="auto" w:fill="FFFFFF"/>
                        <w:tabs>
                          <w:tab w:val="clear" w:pos="4140"/>
                        </w:tabs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</w:pPr>
                      <w:r w:rsidRPr="003812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14:paraId="58D26BB3" w14:textId="77777777" w:rsidR="00381231" w:rsidRDefault="00381231" w:rsidP="00606C9A"/>
                    <w:p w14:paraId="28477518" w14:textId="3D240DB8" w:rsidR="001828EC" w:rsidRDefault="001828EC" w:rsidP="001828E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left"/>
                      </w:pPr>
                      <w:r>
                        <w:t xml:space="preserve">Comment on the Up/Down/”—” display that you see.  </w:t>
                      </w:r>
                      <w:r>
                        <w:br/>
                      </w:r>
                    </w:p>
                    <w:p w14:paraId="1DE66622" w14:textId="6C0F6AC2" w:rsidR="0069536D" w:rsidRPr="0069536D" w:rsidRDefault="0069536D" w:rsidP="001828EC">
                      <w:pPr>
                        <w:pStyle w:val="ListParagraph"/>
                        <w:ind w:left="360"/>
                        <w:jc w:val="left"/>
                      </w:pPr>
                      <w:r w:rsidRPr="0069536D">
                        <w:t>_____________________________________________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2AE8F0C2" w14:textId="77777777" w:rsidR="0069536D" w:rsidRDefault="0069536D" w:rsidP="00606C9A"/>
                    <w:p w14:paraId="3167D400" w14:textId="77777777" w:rsidR="00476F73" w:rsidRDefault="00476F73" w:rsidP="001828E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left"/>
                      </w:pPr>
                      <w:r>
                        <w:t>Is there a ‘priority’ associated with the Mutex?  If so, how can it be changed?</w:t>
                      </w:r>
                    </w:p>
                    <w:p w14:paraId="47C6910B" w14:textId="77777777" w:rsidR="00476F73" w:rsidRPr="0069536D" w:rsidRDefault="001828EC" w:rsidP="00476F73">
                      <w:pPr>
                        <w:pStyle w:val="ListParagraph"/>
                        <w:ind w:left="360"/>
                        <w:jc w:val="left"/>
                      </w:pPr>
                      <w:r>
                        <w:t xml:space="preserve">  </w:t>
                      </w:r>
                      <w:r>
                        <w:br/>
                      </w:r>
                      <w:r w:rsidR="00476F73" w:rsidRPr="0069536D">
                        <w:t>_____________________________________________</w:t>
                      </w:r>
                      <w:r w:rsidR="00476F73">
                        <w:t>_______________________</w:t>
                      </w:r>
                      <w:r w:rsidR="00476F73" w:rsidRPr="0069536D">
                        <w:t>__</w:t>
                      </w:r>
                    </w:p>
                    <w:p w14:paraId="27B7390D" w14:textId="77777777" w:rsidR="00476F73" w:rsidRDefault="00476F73" w:rsidP="00476F73"/>
                    <w:p w14:paraId="3B7D0C5D" w14:textId="77777777" w:rsidR="00476F73" w:rsidRDefault="00476F73" w:rsidP="00476F73"/>
                    <w:p w14:paraId="7F19A68E" w14:textId="77777777" w:rsidR="00D35462" w:rsidRDefault="00D35462" w:rsidP="00476F73"/>
                    <w:p w14:paraId="68DCFB80" w14:textId="77777777" w:rsidR="00476F73" w:rsidRDefault="00476F73" w:rsidP="00476F73"/>
                    <w:p w14:paraId="3B146A56" w14:textId="58FF985A" w:rsidR="00476F73" w:rsidRDefault="00174021" w:rsidP="00476F7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left"/>
                      </w:pPr>
                      <w:r>
                        <w:t xml:space="preserve">Button_3 resets the mutex-protected global variable to “50.”  It too, </w:t>
                      </w:r>
                      <w:proofErr w:type="gramStart"/>
                      <w:r>
                        <w:t>has to</w:t>
                      </w:r>
                      <w:proofErr w:type="gramEnd"/>
                      <w:r>
                        <w:t xml:space="preserve"> wait for the mu</w:t>
                      </w:r>
                      <w:r w:rsidR="0027592D">
                        <w:t xml:space="preserve">tex to be granted.  </w:t>
                      </w:r>
                      <w:r w:rsidR="00D35462">
                        <w:t xml:space="preserve">Change the priority of the </w:t>
                      </w:r>
                      <w:r w:rsidR="0085363C">
                        <w:t>Reset</w:t>
                      </w:r>
                      <w:r w:rsidR="00FE0F6D">
                        <w:t xml:space="preserve"> to be </w:t>
                      </w:r>
                      <w:proofErr w:type="spellStart"/>
                      <w:r w:rsidR="00FE0F6D">
                        <w:t>osPriorityIdle</w:t>
                      </w:r>
                      <w:proofErr w:type="spellEnd"/>
                      <w:r w:rsidR="00FE0F6D">
                        <w:t>.  This is the lowest priority available.</w:t>
                      </w:r>
                    </w:p>
                    <w:p w14:paraId="62B0BBE8" w14:textId="77777777" w:rsidR="00FE0F6D" w:rsidRDefault="00FE0F6D" w:rsidP="00FE0F6D">
                      <w:pPr>
                        <w:jc w:val="left"/>
                      </w:pPr>
                    </w:p>
                    <w:p w14:paraId="64D34EE1" w14:textId="5E601829" w:rsidR="00FE0F6D" w:rsidRDefault="00FE0F6D" w:rsidP="00FE0F6D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8BBD41" wp14:editId="36E830B8">
                            <wp:extent cx="4895238" cy="1295238"/>
                            <wp:effectExtent l="0" t="0" r="635" b="635"/>
                            <wp:docPr id="1110572227" name="Picture 1" descr="A computer screen shot of a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0572227" name="Picture 1" descr="A computer screen shot of a program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5238" cy="1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1110B2" w14:textId="77777777" w:rsidR="0027592D" w:rsidRDefault="0027592D" w:rsidP="0027592D">
                      <w:pPr>
                        <w:jc w:val="left"/>
                      </w:pPr>
                    </w:p>
                    <w:p w14:paraId="16D2AACD" w14:textId="77777777" w:rsidR="00373EEF" w:rsidRDefault="00373EEF" w:rsidP="0027592D">
                      <w:pPr>
                        <w:jc w:val="left"/>
                      </w:pPr>
                    </w:p>
                    <w:p w14:paraId="362CC4A8" w14:textId="42A17D02" w:rsidR="00373EEF" w:rsidRDefault="00373EEF" w:rsidP="0027592D">
                      <w:pPr>
                        <w:jc w:val="left"/>
                      </w:pPr>
                      <w:r>
                        <w:t>Did you see any effect on the ability of Button_3 to reset the count?</w:t>
                      </w:r>
                    </w:p>
                    <w:p w14:paraId="767016BF" w14:textId="61496A00" w:rsidR="00476F73" w:rsidRPr="0069536D" w:rsidRDefault="00476F73" w:rsidP="00476F73">
                      <w:pPr>
                        <w:pStyle w:val="ListParagraph"/>
                        <w:ind w:left="360"/>
                        <w:jc w:val="left"/>
                      </w:pPr>
                      <w:r>
                        <w:t xml:space="preserve"> </w:t>
                      </w:r>
                      <w:r>
                        <w:br/>
                      </w:r>
                      <w:r w:rsidRPr="0069536D">
                        <w:t>_____________________________________________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6071667E" w14:textId="45259605" w:rsidR="001828EC" w:rsidRDefault="001828EC" w:rsidP="00476F73">
                      <w:pPr>
                        <w:jc w:val="left"/>
                      </w:pPr>
                    </w:p>
                    <w:p w14:paraId="033947A6" w14:textId="77777777" w:rsidR="0069536D" w:rsidRDefault="0069536D" w:rsidP="00606C9A"/>
                    <w:p w14:paraId="477E5437" w14:textId="77777777" w:rsidR="0069536D" w:rsidRDefault="0069536D" w:rsidP="00606C9A"/>
                    <w:p w14:paraId="5471A291" w14:textId="77777777" w:rsidR="0069536D" w:rsidRDefault="0069536D" w:rsidP="00606C9A"/>
                    <w:p w14:paraId="26766454" w14:textId="77777777" w:rsidR="0069536D" w:rsidRDefault="0069536D" w:rsidP="00606C9A"/>
                    <w:p w14:paraId="26F3A137" w14:textId="77777777" w:rsidR="0069536D" w:rsidRPr="0069536D" w:rsidRDefault="0069536D" w:rsidP="00606C9A">
                      <w:r w:rsidRPr="0069536D">
                        <w:t>___________________________________________________</w:t>
                      </w:r>
                      <w:r>
                        <w:t>_______________________</w:t>
                      </w:r>
                      <w:r w:rsidRPr="0069536D">
                        <w:t>__</w:t>
                      </w:r>
                    </w:p>
                    <w:p w14:paraId="6B7C8562" w14:textId="77777777" w:rsidR="0069536D" w:rsidRDefault="0069536D" w:rsidP="00606C9A"/>
                    <w:p w14:paraId="2315E89B" w14:textId="77777777" w:rsidR="00EE62B7" w:rsidRDefault="00EE62B7" w:rsidP="00606C9A"/>
                  </w:txbxContent>
                </v:textbox>
                <w10:wrap type="square"/>
              </v:shape>
            </w:pict>
          </mc:Fallback>
        </mc:AlternateContent>
      </w:r>
    </w:p>
    <w:p w14:paraId="1A893A48" w14:textId="77777777" w:rsidR="00191A82" w:rsidRDefault="00191A82" w:rsidP="00606C9A"/>
    <w:p w14:paraId="1D8DA9EF" w14:textId="77777777" w:rsidR="00191A82" w:rsidRDefault="00191A82" w:rsidP="00606C9A"/>
    <w:p w14:paraId="5EBCFE21" w14:textId="77777777" w:rsidR="00191A82" w:rsidRDefault="00191A82" w:rsidP="00606C9A"/>
    <w:p w14:paraId="136E1CB2" w14:textId="77777777" w:rsidR="00191A82" w:rsidRDefault="00191A82" w:rsidP="00606C9A"/>
    <w:p w14:paraId="024F90F0" w14:textId="77777777" w:rsidR="00191A82" w:rsidRDefault="00191A82" w:rsidP="00606C9A"/>
    <w:p w14:paraId="41780A79" w14:textId="77777777" w:rsidR="00191A82" w:rsidRDefault="00191A82" w:rsidP="00606C9A"/>
    <w:p w14:paraId="3536A225" w14:textId="77777777" w:rsidR="00191A82" w:rsidRDefault="00191A82" w:rsidP="00606C9A"/>
    <w:p w14:paraId="0BF73C49" w14:textId="77777777" w:rsidR="00191A82" w:rsidRDefault="00191A82" w:rsidP="00606C9A"/>
    <w:p w14:paraId="26D08401" w14:textId="77777777" w:rsidR="00191A82" w:rsidRDefault="00191A82" w:rsidP="00606C9A"/>
    <w:p w14:paraId="2864D8C8" w14:textId="77777777" w:rsidR="00191A82" w:rsidRDefault="00191A82" w:rsidP="00606C9A"/>
    <w:p w14:paraId="3FDD2FE5" w14:textId="77777777" w:rsidR="00191A82" w:rsidRDefault="00191A82" w:rsidP="00606C9A"/>
    <w:p w14:paraId="238349B9" w14:textId="77777777" w:rsidR="00191A82" w:rsidRDefault="00191A82" w:rsidP="00606C9A"/>
    <w:p w14:paraId="7EAFF666" w14:textId="77777777" w:rsidR="00191A82" w:rsidRDefault="00191A82" w:rsidP="00606C9A"/>
    <w:p w14:paraId="3F8CB019" w14:textId="77777777" w:rsidR="00191A82" w:rsidRDefault="00191A82" w:rsidP="00606C9A"/>
    <w:p w14:paraId="134C9177" w14:textId="77777777" w:rsidR="00191A82" w:rsidRDefault="00191A82" w:rsidP="00606C9A">
      <w:pPr>
        <w:pStyle w:val="Heading2"/>
      </w:pPr>
    </w:p>
    <w:p w14:paraId="7B7548A9" w14:textId="77777777" w:rsidR="00191A82" w:rsidRDefault="00191A82" w:rsidP="00606C9A">
      <w:pPr>
        <w:pStyle w:val="Heading2"/>
      </w:pPr>
    </w:p>
    <w:p w14:paraId="5D7171B4" w14:textId="77777777" w:rsidR="00191A82" w:rsidRDefault="00191A82" w:rsidP="00606C9A">
      <w:pPr>
        <w:pStyle w:val="Heading2"/>
      </w:pPr>
    </w:p>
    <w:p w14:paraId="6423FF66" w14:textId="77777777" w:rsidR="00191A82" w:rsidRDefault="00191A82" w:rsidP="00606C9A">
      <w:pPr>
        <w:pStyle w:val="Heading2"/>
      </w:pPr>
    </w:p>
    <w:p w14:paraId="5409D34E" w14:textId="77777777" w:rsidR="00191A82" w:rsidRDefault="00191A82" w:rsidP="00606C9A">
      <w:pPr>
        <w:pStyle w:val="Heading2"/>
      </w:pPr>
    </w:p>
    <w:p w14:paraId="17FC3CB7" w14:textId="77777777" w:rsidR="00191A82" w:rsidRDefault="00191A82" w:rsidP="00606C9A">
      <w:pPr>
        <w:pStyle w:val="Heading2"/>
      </w:pPr>
    </w:p>
    <w:p w14:paraId="42B2091A" w14:textId="77777777" w:rsidR="00191A82" w:rsidRDefault="00191A82" w:rsidP="00606C9A">
      <w:pPr>
        <w:pStyle w:val="Heading2"/>
      </w:pPr>
    </w:p>
    <w:p w14:paraId="4314155E" w14:textId="77777777" w:rsidR="00191A82" w:rsidRDefault="00191A82" w:rsidP="00606C9A"/>
    <w:p w14:paraId="748498B4" w14:textId="77777777" w:rsidR="00191A82" w:rsidRDefault="00191A82" w:rsidP="00606C9A"/>
    <w:p w14:paraId="60BD902C" w14:textId="3B7A5D9C" w:rsidR="00796BD8" w:rsidRDefault="00796BD8" w:rsidP="00606C9A"/>
    <w:p w14:paraId="498DAC8B" w14:textId="3ABF4543" w:rsidR="0058380B" w:rsidRDefault="0058380B" w:rsidP="00606C9A">
      <w:pPr>
        <w:pStyle w:val="Heading2"/>
      </w:pPr>
      <w:r>
        <w:rPr>
          <w:noProof/>
        </w:rPr>
        <w:br w:type="column"/>
      </w:r>
      <w:r>
        <w:lastRenderedPageBreak/>
        <w:t xml:space="preserve">Part 3:  </w:t>
      </w:r>
      <w:r w:rsidR="00F3250A">
        <w:t>Software Timers</w:t>
      </w:r>
    </w:p>
    <w:p w14:paraId="505F060B" w14:textId="6E443B7E" w:rsidR="00697008" w:rsidRDefault="00F3250A" w:rsidP="00697008">
      <w:pPr>
        <w:rPr>
          <w:noProof/>
        </w:rPr>
      </w:pPr>
      <w:r>
        <w:rPr>
          <w:noProof/>
        </w:rPr>
        <w:t xml:space="preserve">In a previous lab, we learned how to setup any of the hardware timer blocks to generate periodic </w:t>
      </w:r>
      <w:r w:rsidR="00697008">
        <w:rPr>
          <w:noProof/>
        </w:rPr>
        <w:t>interrupts.</w:t>
      </w:r>
      <w:r w:rsidR="00D97566">
        <w:rPr>
          <w:noProof/>
        </w:rPr>
        <w:t xml:space="preserve">  This is limited </w:t>
      </w:r>
      <w:r w:rsidR="008A4325">
        <w:rPr>
          <w:noProof/>
        </w:rPr>
        <w:t>by the number of actual timers available on the silicon</w:t>
      </w:r>
      <w:r w:rsidR="007025A8">
        <w:rPr>
          <w:noProof/>
        </w:rPr>
        <w:t xml:space="preserve">, and still requires </w:t>
      </w:r>
      <w:r w:rsidR="004D6F3D">
        <w:rPr>
          <w:noProof/>
        </w:rPr>
        <w:t xml:space="preserve">careful coding to insure RTOS-friendly servicing, as discussed with the buttons above. </w:t>
      </w:r>
      <w:r w:rsidR="006A1E02">
        <w:rPr>
          <w:noProof/>
        </w:rPr>
        <w:t xml:space="preserve"> Software timers are easy to deploy, flexible to use, and </w:t>
      </w:r>
      <w:r w:rsidR="00846E4F">
        <w:rPr>
          <w:noProof/>
        </w:rPr>
        <w:t>have no concerns operating in the RTOS environment.</w:t>
      </w:r>
    </w:p>
    <w:p w14:paraId="28B8DF4B" w14:textId="77777777" w:rsidR="00846E4F" w:rsidRDefault="00846E4F" w:rsidP="00697008">
      <w:pPr>
        <w:rPr>
          <w:noProof/>
        </w:rPr>
      </w:pPr>
    </w:p>
    <w:p w14:paraId="4F5CD8FA" w14:textId="5441E1AA" w:rsidR="00E95B62" w:rsidRDefault="00E95B62" w:rsidP="00697008">
      <w:pPr>
        <w:rPr>
          <w:noProof/>
        </w:rPr>
      </w:pPr>
      <w:r>
        <w:rPr>
          <w:noProof/>
        </w:rPr>
        <w:t xml:space="preserve">Software timers </w:t>
      </w:r>
      <w:r w:rsidR="00B81FBE">
        <w:rPr>
          <w:noProof/>
        </w:rPr>
        <w:t xml:space="preserve">don’t generate an interrupt, they simply execute a procedure when they expire.  </w:t>
      </w:r>
    </w:p>
    <w:p w14:paraId="04A88495" w14:textId="787CA6E4" w:rsidR="00D821A6" w:rsidRDefault="00D821A6" w:rsidP="00697008">
      <w:pPr>
        <w:rPr>
          <w:noProof/>
        </w:rPr>
      </w:pPr>
      <w:r>
        <w:rPr>
          <w:noProof/>
        </w:rPr>
        <w:t xml:space="preserve">Button_2 </w:t>
      </w:r>
      <w:r w:rsidR="00304B19">
        <w:rPr>
          <w:noProof/>
        </w:rPr>
        <w:t>is used to toggle the SW_</w:t>
      </w:r>
      <w:r w:rsidR="006B4A82">
        <w:rPr>
          <w:noProof/>
        </w:rPr>
        <w:t xml:space="preserve">Timer_7Seg between running/stopped.  </w:t>
      </w:r>
      <w:r w:rsidR="009155F4">
        <w:rPr>
          <w:noProof/>
        </w:rPr>
        <w:t xml:space="preserve">When the timer expires, it calls a routine to </w:t>
      </w:r>
      <w:r w:rsidR="00C104F9">
        <w:rPr>
          <w:noProof/>
        </w:rPr>
        <w:t>decrement the left-most display digit.</w:t>
      </w:r>
    </w:p>
    <w:p w14:paraId="02EC68D8" w14:textId="0FA9EAAC" w:rsidR="007B744E" w:rsidRDefault="007B744E" w:rsidP="00606C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44" behindDoc="0" locked="0" layoutInCell="1" allowOverlap="1" wp14:anchorId="328A2792" wp14:editId="049C89AD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6324600" cy="3000375"/>
                <wp:effectExtent l="0" t="0" r="19050" b="28575"/>
                <wp:wrapSquare wrapText="bothSides"/>
                <wp:docPr id="974226425" name="Text Box 974226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12F9D" w14:textId="4943A9D4" w:rsidR="00BE4CBC" w:rsidRDefault="00BE4CBC" w:rsidP="00606C9A">
                            <w:pPr>
                              <w:pStyle w:val="Heading2"/>
                            </w:pPr>
                            <w:r>
                              <w:t>Part 3 Questions  (</w:t>
                            </w:r>
                            <w:r w:rsidR="004A713C">
                              <w:t>2</w:t>
                            </w:r>
                            <w:r>
                              <w:t xml:space="preserve"> Pts.)</w:t>
                            </w:r>
                          </w:p>
                          <w:p w14:paraId="7B3C7E23" w14:textId="77777777" w:rsidR="00BE4CBC" w:rsidRDefault="00BE4CBC" w:rsidP="00606C9A"/>
                          <w:p w14:paraId="3AD7C461" w14:textId="53B41431" w:rsidR="006A1961" w:rsidRDefault="00D97566" w:rsidP="00B4752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left"/>
                            </w:pPr>
                            <w:r>
                              <w:t xml:space="preserve"> </w:t>
                            </w:r>
                            <w:r w:rsidR="00B7569B">
                              <w:t>.</w:t>
                            </w:r>
                            <w:r w:rsidR="00467632">
                              <w:t xml:space="preserve">Change the timer </w:t>
                            </w:r>
                            <w:r w:rsidR="0021100B">
                              <w:t>period</w:t>
                            </w:r>
                            <w:r w:rsidR="00C104F9">
                              <w:t xml:space="preserve"> from the current “200” mS to something different.</w:t>
                            </w:r>
                            <w:r w:rsidR="006A1961">
                              <w:br/>
                              <w:t>Verify that the decrementing count changes accordingly.</w:t>
                            </w:r>
                            <w:r w:rsidR="006A1961">
                              <w:br/>
                            </w:r>
                            <w:r w:rsidR="00B4752C">
                              <w:br/>
                            </w:r>
                            <w:r w:rsidR="00D431D9">
                              <w:t xml:space="preserve"> YES </w:t>
                            </w:r>
                            <w:r w:rsidR="00354696">
                              <w:t xml:space="preserve">– DID </w:t>
                            </w:r>
                            <w:r w:rsidR="004A713C">
                              <w:t>IT</w:t>
                            </w:r>
                            <w:r w:rsidR="00354696">
                              <w:t xml:space="preserve"> </w:t>
                            </w:r>
                          </w:p>
                          <w:p w14:paraId="11A692D9" w14:textId="02958E2A" w:rsidR="00BE4CBC" w:rsidRDefault="006A1961" w:rsidP="00B4752C">
                            <w:pPr>
                              <w:ind w:left="360"/>
                            </w:pPr>
                            <w:r w:rsidRPr="00D54A2C">
                              <w:t>____________________________________________________</w:t>
                            </w:r>
                          </w:p>
                          <w:p w14:paraId="3DB1D9C4" w14:textId="77777777" w:rsidR="00BE4CBC" w:rsidRDefault="00BE4CBC" w:rsidP="00606C9A"/>
                          <w:p w14:paraId="2A03C282" w14:textId="77777777" w:rsidR="004A713C" w:rsidRDefault="004A713C" w:rsidP="00606C9A"/>
                          <w:p w14:paraId="6AFC05A6" w14:textId="55AF3E3B" w:rsidR="00D54A2C" w:rsidRDefault="00845E0A" w:rsidP="00606C9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This timer was created via the GUI  (.IOC file).  </w:t>
                            </w:r>
                            <w:r w:rsidR="005E4EDF">
                              <w:t>It’s type is “osTimerPeriodic” which means it repeats over and over.   What other option</w:t>
                            </w:r>
                            <w:r w:rsidR="009C282A">
                              <w:t>s can a Software Timer take to change it</w:t>
                            </w:r>
                            <w:r w:rsidR="004A713C">
                              <w:t>s Type and operation?</w:t>
                            </w:r>
                            <w:r w:rsidR="009C282A">
                              <w:t xml:space="preserve"> </w:t>
                            </w:r>
                          </w:p>
                          <w:p w14:paraId="7DC5C2D8" w14:textId="77777777" w:rsidR="00D54A2C" w:rsidRDefault="00D54A2C" w:rsidP="00606C9A"/>
                          <w:p w14:paraId="26D0CD22" w14:textId="77777777" w:rsidR="00D54A2C" w:rsidRPr="00D54A2C" w:rsidRDefault="00D54A2C" w:rsidP="004A713C">
                            <w:pPr>
                              <w:ind w:left="360"/>
                            </w:pPr>
                            <w:r w:rsidRPr="00D54A2C">
                              <w:t>____________________________________________________</w:t>
                            </w:r>
                          </w:p>
                          <w:p w14:paraId="335A6426" w14:textId="77777777" w:rsidR="00D54A2C" w:rsidRDefault="00D54A2C" w:rsidP="00606C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2792" id="Text Box 974226425" o:spid="_x0000_s1028" type="#_x0000_t202" style="position:absolute;left:0;text-align:left;margin-left:0;margin-top:28.1pt;width:498pt;height:236.25pt;z-index:251687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" strokecolor="red">
                <v:textbox>
                  <w:txbxContent>
                    <w:p w14:paraId="72712F9D" w14:textId="4943A9D4" w:rsidR="00BE4CBC" w:rsidRDefault="00BE4CBC" w:rsidP="00606C9A">
                      <w:pPr>
                        <w:pStyle w:val="Heading2"/>
                      </w:pPr>
                      <w:r>
                        <w:t xml:space="preserve">Part 3 </w:t>
                      </w:r>
                      <w:proofErr w:type="gramStart"/>
                      <w:r>
                        <w:t>Questions  (</w:t>
                      </w:r>
                      <w:proofErr w:type="gramEnd"/>
                      <w:r w:rsidR="004A713C">
                        <w:t>2</w:t>
                      </w:r>
                      <w:r>
                        <w:t xml:space="preserve"> Pts.)</w:t>
                      </w:r>
                    </w:p>
                    <w:p w14:paraId="7B3C7E23" w14:textId="77777777" w:rsidR="00BE4CBC" w:rsidRDefault="00BE4CBC" w:rsidP="00606C9A"/>
                    <w:p w14:paraId="3AD7C461" w14:textId="53B41431" w:rsidR="006A1961" w:rsidRDefault="00D97566" w:rsidP="00B4752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left"/>
                      </w:pPr>
                      <w:r>
                        <w:t xml:space="preserve"> </w:t>
                      </w:r>
                      <w:proofErr w:type="gramStart"/>
                      <w:r w:rsidR="00B7569B">
                        <w:t>.</w:t>
                      </w:r>
                      <w:r w:rsidR="00467632">
                        <w:t>Change</w:t>
                      </w:r>
                      <w:proofErr w:type="gramEnd"/>
                      <w:r w:rsidR="00467632">
                        <w:t xml:space="preserve"> the timer </w:t>
                      </w:r>
                      <w:r w:rsidR="0021100B">
                        <w:t>period</w:t>
                      </w:r>
                      <w:r w:rsidR="00C104F9">
                        <w:t xml:space="preserve"> from the current “200” mS to something different.</w:t>
                      </w:r>
                      <w:r w:rsidR="006A1961">
                        <w:br/>
                        <w:t>Verify that the decrementing count changes accordingly.</w:t>
                      </w:r>
                      <w:r w:rsidR="006A1961">
                        <w:br/>
                      </w:r>
                      <w:r w:rsidR="00B4752C">
                        <w:br/>
                      </w:r>
                      <w:r w:rsidR="00D431D9">
                        <w:t xml:space="preserve"> YES </w:t>
                      </w:r>
                      <w:r w:rsidR="00354696">
                        <w:t xml:space="preserve">– DID </w:t>
                      </w:r>
                      <w:r w:rsidR="004A713C">
                        <w:t>IT</w:t>
                      </w:r>
                      <w:r w:rsidR="00354696">
                        <w:t xml:space="preserve"> </w:t>
                      </w:r>
                    </w:p>
                    <w:p w14:paraId="11A692D9" w14:textId="02958E2A" w:rsidR="00BE4CBC" w:rsidRDefault="006A1961" w:rsidP="00B4752C">
                      <w:pPr>
                        <w:ind w:left="360"/>
                      </w:pPr>
                      <w:r w:rsidRPr="00D54A2C">
                        <w:t>____________________________________________________</w:t>
                      </w:r>
                    </w:p>
                    <w:p w14:paraId="3DB1D9C4" w14:textId="77777777" w:rsidR="00BE4CBC" w:rsidRDefault="00BE4CBC" w:rsidP="00606C9A"/>
                    <w:p w14:paraId="2A03C282" w14:textId="77777777" w:rsidR="004A713C" w:rsidRDefault="004A713C" w:rsidP="00606C9A"/>
                    <w:p w14:paraId="6AFC05A6" w14:textId="55AF3E3B" w:rsidR="00D54A2C" w:rsidRDefault="00845E0A" w:rsidP="00606C9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This timer was created via the </w:t>
                      </w:r>
                      <w:proofErr w:type="gramStart"/>
                      <w:r>
                        <w:t>GUI  (</w:t>
                      </w:r>
                      <w:proofErr w:type="gramEnd"/>
                      <w:r>
                        <w:t xml:space="preserve">.IOC file).  </w:t>
                      </w:r>
                      <w:proofErr w:type="gramStart"/>
                      <w:r w:rsidR="005E4EDF">
                        <w:t>It’s</w:t>
                      </w:r>
                      <w:proofErr w:type="gramEnd"/>
                      <w:r w:rsidR="005E4EDF">
                        <w:t xml:space="preserve"> type is “</w:t>
                      </w:r>
                      <w:proofErr w:type="spellStart"/>
                      <w:r w:rsidR="005E4EDF">
                        <w:t>osTimerPeriodic</w:t>
                      </w:r>
                      <w:proofErr w:type="spellEnd"/>
                      <w:r w:rsidR="005E4EDF">
                        <w:t>” which means it repeats over and over.   What other option</w:t>
                      </w:r>
                      <w:r w:rsidR="009C282A">
                        <w:t>s can a Software Timer take to change it</w:t>
                      </w:r>
                      <w:r w:rsidR="004A713C">
                        <w:t>s Type and operation?</w:t>
                      </w:r>
                      <w:r w:rsidR="009C282A">
                        <w:t xml:space="preserve"> </w:t>
                      </w:r>
                    </w:p>
                    <w:p w14:paraId="7DC5C2D8" w14:textId="77777777" w:rsidR="00D54A2C" w:rsidRDefault="00D54A2C" w:rsidP="00606C9A"/>
                    <w:p w14:paraId="26D0CD22" w14:textId="77777777" w:rsidR="00D54A2C" w:rsidRPr="00D54A2C" w:rsidRDefault="00D54A2C" w:rsidP="004A713C">
                      <w:pPr>
                        <w:ind w:left="360"/>
                      </w:pPr>
                      <w:r w:rsidRPr="00D54A2C">
                        <w:t>____________________________________________________</w:t>
                      </w:r>
                    </w:p>
                    <w:p w14:paraId="335A6426" w14:textId="77777777" w:rsidR="00D54A2C" w:rsidRDefault="00D54A2C" w:rsidP="00606C9A"/>
                  </w:txbxContent>
                </v:textbox>
                <w10:wrap type="square" anchorx="margin"/>
              </v:shape>
            </w:pict>
          </mc:Fallback>
        </mc:AlternateContent>
      </w:r>
      <w:r w:rsidR="003E4044">
        <w:rPr>
          <w:noProof/>
        </w:rPr>
        <w:tab/>
      </w:r>
    </w:p>
    <w:p w14:paraId="1972F3F5" w14:textId="63447C46" w:rsidR="007B744E" w:rsidRDefault="007B744E" w:rsidP="00606C9A">
      <w:pPr>
        <w:rPr>
          <w:noProof/>
        </w:rPr>
      </w:pPr>
    </w:p>
    <w:p w14:paraId="7BFFD91B" w14:textId="77777777" w:rsidR="007B744E" w:rsidRDefault="007B744E" w:rsidP="00606C9A">
      <w:pPr>
        <w:rPr>
          <w:noProof/>
        </w:rPr>
      </w:pPr>
    </w:p>
    <w:p w14:paraId="1BC15CFF" w14:textId="35FB5EAA" w:rsidR="007B744E" w:rsidRDefault="007B744E" w:rsidP="00606C9A">
      <w:pPr>
        <w:rPr>
          <w:noProof/>
        </w:rPr>
      </w:pPr>
    </w:p>
    <w:p w14:paraId="3F3997F8" w14:textId="77777777" w:rsidR="007B744E" w:rsidRDefault="007B744E" w:rsidP="00606C9A">
      <w:pPr>
        <w:rPr>
          <w:noProof/>
        </w:rPr>
      </w:pPr>
    </w:p>
    <w:p w14:paraId="3A0A6DCD" w14:textId="77777777" w:rsidR="007B744E" w:rsidRDefault="007B744E" w:rsidP="00606C9A">
      <w:pPr>
        <w:rPr>
          <w:noProof/>
        </w:rPr>
      </w:pPr>
    </w:p>
    <w:p w14:paraId="05C375F5" w14:textId="77777777" w:rsidR="007B744E" w:rsidRDefault="007B744E" w:rsidP="00606C9A">
      <w:pPr>
        <w:rPr>
          <w:noProof/>
        </w:rPr>
      </w:pPr>
    </w:p>
    <w:p w14:paraId="114F71D4" w14:textId="5402EF79" w:rsidR="00B7569B" w:rsidRDefault="003E4044" w:rsidP="00606C9A">
      <w:pPr>
        <w:rPr>
          <w:noProof/>
        </w:rPr>
      </w:pPr>
      <w:r>
        <w:rPr>
          <w:noProof/>
        </w:rPr>
        <w:br w:type="column"/>
      </w:r>
    </w:p>
    <w:p w14:paraId="2DC0D4A1" w14:textId="77777777" w:rsidR="00796BD8" w:rsidRDefault="00796BD8" w:rsidP="00606C9A">
      <w:pPr>
        <w:pStyle w:val="Heading2"/>
      </w:pPr>
      <w:r>
        <w:rPr>
          <w:noProof/>
        </w:rPr>
        <w:t>EXTRA CREDIT Ideas</w:t>
      </w:r>
    </w:p>
    <w:p w14:paraId="59AA019F" w14:textId="77777777" w:rsidR="008E6B5A" w:rsidRDefault="008E6B5A" w:rsidP="00606C9A"/>
    <w:p w14:paraId="058A9C2B" w14:textId="77777777" w:rsidR="00A04068" w:rsidRDefault="003C338D" w:rsidP="00606C9A">
      <w:r w:rsidRPr="00DE1717">
        <w:rPr>
          <w:noProof/>
        </w:rPr>
        <mc:AlternateContent>
          <mc:Choice Requires="wps">
            <w:drawing>
              <wp:anchor distT="45720" distB="45720" distL="114300" distR="114300" simplePos="0" relativeHeight="251673608" behindDoc="0" locked="0" layoutInCell="1" allowOverlap="1" wp14:anchorId="502267CD" wp14:editId="171FD1B8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324600" cy="6657975"/>
                <wp:effectExtent l="0" t="0" r="19050" b="28575"/>
                <wp:wrapSquare wrapText="bothSides"/>
                <wp:docPr id="1096691056" name="Text Box 109669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65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6253F" w14:textId="0854910A" w:rsidR="00806AEE" w:rsidRDefault="00806AEE" w:rsidP="00606C9A">
                            <w:pPr>
                              <w:pStyle w:val="Heading2"/>
                            </w:pPr>
                            <w:r>
                              <w:t>Extra Credit</w:t>
                            </w:r>
                            <w:r w:rsidR="00650697">
                              <w:t xml:space="preserve"> </w:t>
                            </w:r>
                            <w:r w:rsidR="00A55F16">
                              <w:t>Ideas</w:t>
                            </w:r>
                            <w:r w:rsidR="00650697">
                              <w:t xml:space="preserve"> (</w:t>
                            </w:r>
                            <w:r w:rsidR="0058181B">
                              <w:t>5</w:t>
                            </w:r>
                            <w:r w:rsidR="001F4F93">
                              <w:t xml:space="preserve"> pt. for any</w:t>
                            </w:r>
                            <w:r w:rsidR="00650697">
                              <w:t>)</w:t>
                            </w:r>
                          </w:p>
                          <w:p w14:paraId="2F0FAEEA" w14:textId="77777777" w:rsidR="00806AEE" w:rsidRDefault="00806AEE" w:rsidP="00606C9A"/>
                          <w:p w14:paraId="07B6165C" w14:textId="12144D21" w:rsidR="00F06DE5" w:rsidRDefault="00202358" w:rsidP="00606C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Seven-Seg</w:t>
                            </w:r>
                            <w:r w:rsidR="00F6489A">
                              <w:t xml:space="preserve"> Display is currently refreshed with a hardware (TIM17) timer.  Make this more </w:t>
                            </w:r>
                            <w:r w:rsidR="00F72952">
                              <w:t>thread-safe by changing the refresh as a process that is based off a S/W timer.</w:t>
                            </w:r>
                          </w:p>
                          <w:p w14:paraId="6F84889B" w14:textId="77777777" w:rsidR="0052193E" w:rsidRDefault="0052193E" w:rsidP="00606C9A"/>
                          <w:p w14:paraId="4A79A38F" w14:textId="46AA2EA0" w:rsidR="00796BD8" w:rsidRDefault="0052193E" w:rsidP="00606C9A">
                            <w:r>
                              <w:t xml:space="preserve">Write about </w:t>
                            </w:r>
                            <w:r w:rsidR="000E6A8D">
                              <w:t>how you did it, and what the slowest period could be to keep the persistence looking good</w:t>
                            </w:r>
                            <w:r>
                              <w:t>:</w:t>
                            </w:r>
                          </w:p>
                          <w:p w14:paraId="37848B87" w14:textId="77777777" w:rsidR="00796BD8" w:rsidRDefault="00796BD8" w:rsidP="00606C9A"/>
                          <w:p w14:paraId="72E98711" w14:textId="77777777" w:rsidR="00796BD8" w:rsidRDefault="00796BD8" w:rsidP="00606C9A"/>
                          <w:p w14:paraId="03EF8CE4" w14:textId="77777777" w:rsidR="0052193E" w:rsidRPr="00A04068" w:rsidRDefault="0052193E" w:rsidP="00124783">
                            <w:pPr>
                              <w:ind w:left="360"/>
                            </w:pPr>
                            <w:r w:rsidRPr="00A04068">
                              <w:t>_____________________________________</w:t>
                            </w:r>
                            <w:r>
                              <w:t>___________</w:t>
                            </w:r>
                            <w:r w:rsidRPr="00A04068">
                              <w:t>_____</w:t>
                            </w:r>
                          </w:p>
                          <w:p w14:paraId="17FCC818" w14:textId="77777777" w:rsidR="0052193E" w:rsidRDefault="0052193E" w:rsidP="00606C9A"/>
                          <w:p w14:paraId="099C8600" w14:textId="77777777" w:rsidR="00796BD8" w:rsidRDefault="00796BD8" w:rsidP="00606C9A">
                            <w:bookmarkStart w:id="0" w:name="_Hlk146945287"/>
                          </w:p>
                          <w:p w14:paraId="54CD746F" w14:textId="77777777" w:rsidR="00796BD8" w:rsidRDefault="00796BD8" w:rsidP="00606C9A"/>
                          <w:bookmarkEnd w:id="0"/>
                          <w:p w14:paraId="676DD1A7" w14:textId="08491EBF" w:rsidR="003C338D" w:rsidRDefault="000E6A8D" w:rsidP="00606C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We only </w:t>
                            </w:r>
                            <w:r w:rsidR="0058181B">
                              <w:t xml:space="preserve">used a binary semaphore in this lab for </w:t>
                            </w:r>
                            <w:r w:rsidR="00AA5F48">
                              <w:t>the switch presses</w:t>
                            </w:r>
                            <w:r w:rsidR="0058181B">
                              <w:t xml:space="preserve">.  Change it so that </w:t>
                            </w:r>
                            <w:r w:rsidR="00AA5F48">
                              <w:t>presses are accumulated through a counting semaphore and then handled</w:t>
                            </w:r>
                            <w:r w:rsidR="003E6316">
                              <w:t xml:space="preserve"> as they are taken off.  </w:t>
                            </w:r>
                            <w:r w:rsidR="00124783">
                              <w:t>Describe any issues with this approach</w:t>
                            </w:r>
                          </w:p>
                          <w:p w14:paraId="7B10EA47" w14:textId="77777777" w:rsidR="003C338D" w:rsidRDefault="003C338D" w:rsidP="00606C9A"/>
                          <w:p w14:paraId="52F8943D" w14:textId="77777777" w:rsidR="003C338D" w:rsidRPr="003C338D" w:rsidRDefault="003C338D" w:rsidP="00124783">
                            <w:pPr>
                              <w:ind w:left="360"/>
                            </w:pPr>
                            <w:r w:rsidRPr="003C338D">
                              <w:t>_____________________________________________________</w:t>
                            </w:r>
                          </w:p>
                          <w:p w14:paraId="255BB81C" w14:textId="77777777" w:rsidR="003C338D" w:rsidRDefault="003C338D" w:rsidP="00606C9A"/>
                          <w:p w14:paraId="4AB2DCBE" w14:textId="77777777" w:rsidR="003C338D" w:rsidRDefault="003C338D" w:rsidP="00606C9A"/>
                          <w:p w14:paraId="4ACB454E" w14:textId="77777777" w:rsidR="003C338D" w:rsidRDefault="003C338D" w:rsidP="00606C9A">
                            <w:pPr>
                              <w:pStyle w:val="ListParagraph"/>
                            </w:pPr>
                          </w:p>
                          <w:p w14:paraId="732EAAD5" w14:textId="01766A8E" w:rsidR="008E6B5A" w:rsidRDefault="00390FA5" w:rsidP="00606C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debounce for</w:t>
                            </w:r>
                            <w:r w:rsidR="007A7647">
                              <w:t xml:space="preserve"> the switches here used a uwDelay() non-blocking call.  Is there any advantage to </w:t>
                            </w:r>
                            <w:r w:rsidR="00A2588E">
                              <w:t>using a SWTimer here instead</w:t>
                            </w:r>
                            <w:r w:rsidR="008E6B5A">
                              <w:t>?</w:t>
                            </w:r>
                            <w:r w:rsidR="00A2588E">
                              <w:t xml:space="preserve">  Explain why or why not?</w:t>
                            </w:r>
                          </w:p>
                          <w:p w14:paraId="605CA3FD" w14:textId="77777777" w:rsidR="008E6B5A" w:rsidRDefault="008E6B5A" w:rsidP="00606C9A">
                            <w:pPr>
                              <w:pStyle w:val="ListParagraph"/>
                            </w:pPr>
                          </w:p>
                          <w:p w14:paraId="32B8C5BB" w14:textId="74D6B4B1" w:rsidR="003C338D" w:rsidRDefault="003C338D" w:rsidP="00606C9A"/>
                          <w:p w14:paraId="75865772" w14:textId="77777777" w:rsidR="003C338D" w:rsidRDefault="003C338D" w:rsidP="00606C9A"/>
                          <w:p w14:paraId="3DD59950" w14:textId="77777777" w:rsidR="003C338D" w:rsidRPr="003C338D" w:rsidRDefault="003C338D" w:rsidP="00A2588E">
                            <w:pPr>
                              <w:ind w:left="360"/>
                            </w:pPr>
                            <w:r w:rsidRPr="003C338D">
                              <w:t>_____________________________________________________</w:t>
                            </w:r>
                          </w:p>
                          <w:p w14:paraId="4667774A" w14:textId="77777777" w:rsidR="003C338D" w:rsidRDefault="003C338D" w:rsidP="00606C9A"/>
                          <w:p w14:paraId="0A583AF0" w14:textId="77777777" w:rsidR="003C338D" w:rsidRDefault="003C338D" w:rsidP="00606C9A"/>
                          <w:p w14:paraId="75D9AF9F" w14:textId="674AF1FD" w:rsidR="00BE4CBC" w:rsidRDefault="005C41FA" w:rsidP="00606C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Any other relevant uses for semaphores, mutexes, </w:t>
                            </w:r>
                            <w:r w:rsidR="00561C4C">
                              <w:t>or S/W timers ?   Describe what you’ve done and why?</w:t>
                            </w:r>
                          </w:p>
                          <w:p w14:paraId="67FC391E" w14:textId="77777777" w:rsidR="00561C4C" w:rsidRDefault="00561C4C" w:rsidP="00561C4C"/>
                          <w:p w14:paraId="52282890" w14:textId="77777777" w:rsidR="00561C4C" w:rsidRPr="003C338D" w:rsidRDefault="00561C4C" w:rsidP="00561C4C">
                            <w:pPr>
                              <w:ind w:left="360"/>
                            </w:pPr>
                            <w:r w:rsidRPr="003C338D">
                              <w:t>_____________________________________________________</w:t>
                            </w:r>
                          </w:p>
                          <w:p w14:paraId="69A8EF08" w14:textId="77777777" w:rsidR="00561C4C" w:rsidRDefault="00561C4C" w:rsidP="00561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67CD" id="Text Box 1096691056" o:spid="_x0000_s1029" type="#_x0000_t202" style="position:absolute;left:0;text-align:left;margin-left:0;margin-top:4.45pt;width:498pt;height:524.25pt;z-index:251673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" strokecolor="red">
                <v:textbox>
                  <w:txbxContent>
                    <w:p w14:paraId="4546253F" w14:textId="0854910A" w:rsidR="00806AEE" w:rsidRDefault="00806AEE" w:rsidP="00606C9A">
                      <w:pPr>
                        <w:pStyle w:val="Heading2"/>
                      </w:pPr>
                      <w:r>
                        <w:t>Extra Credit</w:t>
                      </w:r>
                      <w:r w:rsidR="00650697">
                        <w:t xml:space="preserve"> </w:t>
                      </w:r>
                      <w:r w:rsidR="00A55F16">
                        <w:t>Ideas</w:t>
                      </w:r>
                      <w:r w:rsidR="00650697">
                        <w:t xml:space="preserve"> (</w:t>
                      </w:r>
                      <w:r w:rsidR="0058181B">
                        <w:t>5</w:t>
                      </w:r>
                      <w:r w:rsidR="001F4F93">
                        <w:t xml:space="preserve"> pt. for any</w:t>
                      </w:r>
                      <w:r w:rsidR="00650697">
                        <w:t>)</w:t>
                      </w:r>
                    </w:p>
                    <w:p w14:paraId="2F0FAEEA" w14:textId="77777777" w:rsidR="00806AEE" w:rsidRDefault="00806AEE" w:rsidP="00606C9A"/>
                    <w:p w14:paraId="07B6165C" w14:textId="12144D21" w:rsidR="00F06DE5" w:rsidRDefault="00202358" w:rsidP="00606C9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Seven-Seg</w:t>
                      </w:r>
                      <w:r w:rsidR="00F6489A">
                        <w:t xml:space="preserve"> Display is currently refreshed with a hardware (TIM17) timer.  Make this more </w:t>
                      </w:r>
                      <w:r w:rsidR="00F72952">
                        <w:t>thread-safe by changing the refresh as a process that is based off a S/W timer.</w:t>
                      </w:r>
                    </w:p>
                    <w:p w14:paraId="6F84889B" w14:textId="77777777" w:rsidR="0052193E" w:rsidRDefault="0052193E" w:rsidP="00606C9A"/>
                    <w:p w14:paraId="4A79A38F" w14:textId="46AA2EA0" w:rsidR="00796BD8" w:rsidRDefault="0052193E" w:rsidP="00606C9A">
                      <w:r>
                        <w:t xml:space="preserve">Write about </w:t>
                      </w:r>
                      <w:r w:rsidR="000E6A8D">
                        <w:t>how you did it, and what the slowest period could be to keep the persistence looking good</w:t>
                      </w:r>
                      <w:r>
                        <w:t>:</w:t>
                      </w:r>
                    </w:p>
                    <w:p w14:paraId="37848B87" w14:textId="77777777" w:rsidR="00796BD8" w:rsidRDefault="00796BD8" w:rsidP="00606C9A"/>
                    <w:p w14:paraId="72E98711" w14:textId="77777777" w:rsidR="00796BD8" w:rsidRDefault="00796BD8" w:rsidP="00606C9A"/>
                    <w:p w14:paraId="03EF8CE4" w14:textId="77777777" w:rsidR="0052193E" w:rsidRPr="00A04068" w:rsidRDefault="0052193E" w:rsidP="00124783">
                      <w:pPr>
                        <w:ind w:left="360"/>
                      </w:pPr>
                      <w:r w:rsidRPr="00A04068">
                        <w:t>_____________________________________</w:t>
                      </w:r>
                      <w:r>
                        <w:t>___________</w:t>
                      </w:r>
                      <w:r w:rsidRPr="00A04068">
                        <w:t>_____</w:t>
                      </w:r>
                    </w:p>
                    <w:p w14:paraId="17FCC818" w14:textId="77777777" w:rsidR="0052193E" w:rsidRDefault="0052193E" w:rsidP="00606C9A"/>
                    <w:p w14:paraId="099C8600" w14:textId="77777777" w:rsidR="00796BD8" w:rsidRDefault="00796BD8" w:rsidP="00606C9A">
                      <w:bookmarkStart w:id="1" w:name="_Hlk146945287"/>
                    </w:p>
                    <w:p w14:paraId="54CD746F" w14:textId="77777777" w:rsidR="00796BD8" w:rsidRDefault="00796BD8" w:rsidP="00606C9A"/>
                    <w:bookmarkEnd w:id="1"/>
                    <w:p w14:paraId="676DD1A7" w14:textId="08491EBF" w:rsidR="003C338D" w:rsidRDefault="000E6A8D" w:rsidP="00606C9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We only </w:t>
                      </w:r>
                      <w:r w:rsidR="0058181B">
                        <w:t xml:space="preserve">used a binary semaphore in this lab for </w:t>
                      </w:r>
                      <w:r w:rsidR="00AA5F48">
                        <w:t>the switch presses</w:t>
                      </w:r>
                      <w:r w:rsidR="0058181B">
                        <w:t xml:space="preserve">.  Change it so that </w:t>
                      </w:r>
                      <w:r w:rsidR="00AA5F48">
                        <w:t>presses are accumulated through a counting semaphore and then handled</w:t>
                      </w:r>
                      <w:r w:rsidR="003E6316">
                        <w:t xml:space="preserve"> as they are taken off.  </w:t>
                      </w:r>
                      <w:r w:rsidR="00124783">
                        <w:t xml:space="preserve">Describe any issues with this </w:t>
                      </w:r>
                      <w:proofErr w:type="gramStart"/>
                      <w:r w:rsidR="00124783">
                        <w:t>approach</w:t>
                      </w:r>
                      <w:proofErr w:type="gramEnd"/>
                    </w:p>
                    <w:p w14:paraId="7B10EA47" w14:textId="77777777" w:rsidR="003C338D" w:rsidRDefault="003C338D" w:rsidP="00606C9A"/>
                    <w:p w14:paraId="52F8943D" w14:textId="77777777" w:rsidR="003C338D" w:rsidRPr="003C338D" w:rsidRDefault="003C338D" w:rsidP="00124783">
                      <w:pPr>
                        <w:ind w:left="360"/>
                      </w:pPr>
                      <w:r w:rsidRPr="003C338D">
                        <w:t>_____________________________________________________</w:t>
                      </w:r>
                    </w:p>
                    <w:p w14:paraId="255BB81C" w14:textId="77777777" w:rsidR="003C338D" w:rsidRDefault="003C338D" w:rsidP="00606C9A"/>
                    <w:p w14:paraId="4AB2DCBE" w14:textId="77777777" w:rsidR="003C338D" w:rsidRDefault="003C338D" w:rsidP="00606C9A"/>
                    <w:p w14:paraId="4ACB454E" w14:textId="77777777" w:rsidR="003C338D" w:rsidRDefault="003C338D" w:rsidP="00606C9A">
                      <w:pPr>
                        <w:pStyle w:val="ListParagraph"/>
                      </w:pPr>
                    </w:p>
                    <w:p w14:paraId="732EAAD5" w14:textId="01766A8E" w:rsidR="008E6B5A" w:rsidRDefault="00390FA5" w:rsidP="00606C9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debounce for</w:t>
                      </w:r>
                      <w:r w:rsidR="007A7647">
                        <w:t xml:space="preserve"> the switches here used a </w:t>
                      </w:r>
                      <w:proofErr w:type="spellStart"/>
                      <w:proofErr w:type="gramStart"/>
                      <w:r w:rsidR="007A7647">
                        <w:t>uwDelay</w:t>
                      </w:r>
                      <w:proofErr w:type="spellEnd"/>
                      <w:r w:rsidR="007A7647">
                        <w:t>(</w:t>
                      </w:r>
                      <w:proofErr w:type="gramEnd"/>
                      <w:r w:rsidR="007A7647">
                        <w:t xml:space="preserve">) non-blocking call.  Is there any advantage to </w:t>
                      </w:r>
                      <w:r w:rsidR="00A2588E">
                        <w:t xml:space="preserve">using a </w:t>
                      </w:r>
                      <w:proofErr w:type="spellStart"/>
                      <w:r w:rsidR="00A2588E">
                        <w:t>SWTimer</w:t>
                      </w:r>
                      <w:proofErr w:type="spellEnd"/>
                      <w:r w:rsidR="00A2588E">
                        <w:t xml:space="preserve"> here instead</w:t>
                      </w:r>
                      <w:r w:rsidR="008E6B5A">
                        <w:t>?</w:t>
                      </w:r>
                      <w:r w:rsidR="00A2588E">
                        <w:t xml:space="preserve">  Explain why or why not?</w:t>
                      </w:r>
                    </w:p>
                    <w:p w14:paraId="605CA3FD" w14:textId="77777777" w:rsidR="008E6B5A" w:rsidRDefault="008E6B5A" w:rsidP="00606C9A">
                      <w:pPr>
                        <w:pStyle w:val="ListParagraph"/>
                      </w:pPr>
                    </w:p>
                    <w:p w14:paraId="32B8C5BB" w14:textId="74D6B4B1" w:rsidR="003C338D" w:rsidRDefault="003C338D" w:rsidP="00606C9A"/>
                    <w:p w14:paraId="75865772" w14:textId="77777777" w:rsidR="003C338D" w:rsidRDefault="003C338D" w:rsidP="00606C9A"/>
                    <w:p w14:paraId="3DD59950" w14:textId="77777777" w:rsidR="003C338D" w:rsidRPr="003C338D" w:rsidRDefault="003C338D" w:rsidP="00A2588E">
                      <w:pPr>
                        <w:ind w:left="360"/>
                      </w:pPr>
                      <w:r w:rsidRPr="003C338D">
                        <w:t>_____________________________________________________</w:t>
                      </w:r>
                    </w:p>
                    <w:p w14:paraId="4667774A" w14:textId="77777777" w:rsidR="003C338D" w:rsidRDefault="003C338D" w:rsidP="00606C9A"/>
                    <w:p w14:paraId="0A583AF0" w14:textId="77777777" w:rsidR="003C338D" w:rsidRDefault="003C338D" w:rsidP="00606C9A"/>
                    <w:p w14:paraId="75D9AF9F" w14:textId="674AF1FD" w:rsidR="00BE4CBC" w:rsidRDefault="005C41FA" w:rsidP="00606C9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Any other relevant uses for semaphores, mutexes, </w:t>
                      </w:r>
                      <w:r w:rsidR="00561C4C">
                        <w:t xml:space="preserve">or S/W </w:t>
                      </w:r>
                      <w:proofErr w:type="gramStart"/>
                      <w:r w:rsidR="00561C4C">
                        <w:t>timers ?</w:t>
                      </w:r>
                      <w:proofErr w:type="gramEnd"/>
                      <w:r w:rsidR="00561C4C">
                        <w:t xml:space="preserve">   Describe what you’ve done and why?</w:t>
                      </w:r>
                    </w:p>
                    <w:p w14:paraId="67FC391E" w14:textId="77777777" w:rsidR="00561C4C" w:rsidRDefault="00561C4C" w:rsidP="00561C4C"/>
                    <w:p w14:paraId="52282890" w14:textId="77777777" w:rsidR="00561C4C" w:rsidRPr="003C338D" w:rsidRDefault="00561C4C" w:rsidP="00561C4C">
                      <w:pPr>
                        <w:ind w:left="360"/>
                      </w:pPr>
                      <w:r w:rsidRPr="003C338D">
                        <w:t>_____________________________________________________</w:t>
                      </w:r>
                    </w:p>
                    <w:p w14:paraId="69A8EF08" w14:textId="77777777" w:rsidR="00561C4C" w:rsidRDefault="00561C4C" w:rsidP="00561C4C"/>
                  </w:txbxContent>
                </v:textbox>
                <w10:wrap type="square" anchorx="margin"/>
              </v:shape>
            </w:pict>
          </mc:Fallback>
        </mc:AlternateContent>
      </w:r>
    </w:p>
    <w:p w14:paraId="3F0D3760" w14:textId="77777777" w:rsidR="00A04068" w:rsidRDefault="00A04068" w:rsidP="00606C9A"/>
    <w:sectPr w:rsidR="00A04068" w:rsidSect="00CB6235">
      <w:footerReference w:type="default" r:id="rId14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D6A1" w14:textId="77777777" w:rsidR="00CB6235" w:rsidRDefault="00CB6235" w:rsidP="00606C9A">
      <w:r>
        <w:separator/>
      </w:r>
    </w:p>
  </w:endnote>
  <w:endnote w:type="continuationSeparator" w:id="0">
    <w:p w14:paraId="62DCBE85" w14:textId="77777777" w:rsidR="00CB6235" w:rsidRDefault="00CB6235" w:rsidP="00606C9A">
      <w:r>
        <w:continuationSeparator/>
      </w:r>
    </w:p>
  </w:endnote>
  <w:endnote w:type="continuationNotice" w:id="1">
    <w:p w14:paraId="31A97382" w14:textId="77777777" w:rsidR="00CB6235" w:rsidRDefault="00CB6235" w:rsidP="00606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altName w:val="Calibri"/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/>
        <w:sz w:val="22"/>
        <w:szCs w:val="22"/>
      </w:rPr>
      <w:id w:val="-203879885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4AED5948" w14:textId="77777777" w:rsidR="003E4044" w:rsidRDefault="003E4044" w:rsidP="00606C9A">
        <w:pPr>
          <w:pStyle w:val="Foo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0E86FCBF" w14:textId="77777777" w:rsidR="003E4044" w:rsidRDefault="003E4044" w:rsidP="0060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6F2F" w14:textId="77777777" w:rsidR="00CB6235" w:rsidRDefault="00CB6235" w:rsidP="00606C9A">
      <w:r>
        <w:separator/>
      </w:r>
    </w:p>
  </w:footnote>
  <w:footnote w:type="continuationSeparator" w:id="0">
    <w:p w14:paraId="3E17E5F5" w14:textId="77777777" w:rsidR="00CB6235" w:rsidRDefault="00CB6235" w:rsidP="00606C9A">
      <w:r>
        <w:continuationSeparator/>
      </w:r>
    </w:p>
  </w:footnote>
  <w:footnote w:type="continuationNotice" w:id="1">
    <w:p w14:paraId="16991632" w14:textId="77777777" w:rsidR="00CB6235" w:rsidRDefault="00CB6235" w:rsidP="00606C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258"/>
    <w:multiLevelType w:val="multilevel"/>
    <w:tmpl w:val="30F2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" w15:restartNumberingAfterBreak="0">
    <w:nsid w:val="0A644FC8"/>
    <w:multiLevelType w:val="hybridMultilevel"/>
    <w:tmpl w:val="BA54CB1A"/>
    <w:lvl w:ilvl="0" w:tplc="4F641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7826"/>
    <w:multiLevelType w:val="hybridMultilevel"/>
    <w:tmpl w:val="5352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73AA0"/>
    <w:multiLevelType w:val="hybridMultilevel"/>
    <w:tmpl w:val="816EC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C514F"/>
    <w:multiLevelType w:val="hybridMultilevel"/>
    <w:tmpl w:val="F526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6143A"/>
    <w:multiLevelType w:val="multilevel"/>
    <w:tmpl w:val="3594B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6" w15:restartNumberingAfterBreak="0">
    <w:nsid w:val="4BD14CD2"/>
    <w:multiLevelType w:val="hybridMultilevel"/>
    <w:tmpl w:val="4F3ABE1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428D"/>
    <w:multiLevelType w:val="hybridMultilevel"/>
    <w:tmpl w:val="A678D882"/>
    <w:lvl w:ilvl="0" w:tplc="0409000F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8025C"/>
    <w:multiLevelType w:val="hybridMultilevel"/>
    <w:tmpl w:val="4F3ABE12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2F49"/>
    <w:multiLevelType w:val="hybridMultilevel"/>
    <w:tmpl w:val="7F7AC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7B36C5"/>
    <w:multiLevelType w:val="hybridMultilevel"/>
    <w:tmpl w:val="AC9EA69C"/>
    <w:lvl w:ilvl="0" w:tplc="EEC478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F623C6"/>
    <w:multiLevelType w:val="hybridMultilevel"/>
    <w:tmpl w:val="52D8A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D280F"/>
    <w:multiLevelType w:val="hybridMultilevel"/>
    <w:tmpl w:val="7B40C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8E1104"/>
    <w:multiLevelType w:val="hybridMultilevel"/>
    <w:tmpl w:val="EC20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F41CA"/>
    <w:multiLevelType w:val="multilevel"/>
    <w:tmpl w:val="39FA8D5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729A5038"/>
    <w:multiLevelType w:val="hybridMultilevel"/>
    <w:tmpl w:val="7F4AD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07B5E"/>
    <w:multiLevelType w:val="hybridMultilevel"/>
    <w:tmpl w:val="816EC58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0236159">
    <w:abstractNumId w:val="7"/>
  </w:num>
  <w:num w:numId="2" w16cid:durableId="1099448496">
    <w:abstractNumId w:val="15"/>
  </w:num>
  <w:num w:numId="3" w16cid:durableId="1198348534">
    <w:abstractNumId w:val="2"/>
  </w:num>
  <w:num w:numId="4" w16cid:durableId="532114563">
    <w:abstractNumId w:val="4"/>
  </w:num>
  <w:num w:numId="5" w16cid:durableId="994995576">
    <w:abstractNumId w:val="13"/>
  </w:num>
  <w:num w:numId="6" w16cid:durableId="1633945321">
    <w:abstractNumId w:val="6"/>
  </w:num>
  <w:num w:numId="7" w16cid:durableId="1676303458">
    <w:abstractNumId w:val="14"/>
  </w:num>
  <w:num w:numId="8" w16cid:durableId="317995948">
    <w:abstractNumId w:val="11"/>
  </w:num>
  <w:num w:numId="9" w16cid:durableId="2017535964">
    <w:abstractNumId w:val="9"/>
  </w:num>
  <w:num w:numId="10" w16cid:durableId="1733582401">
    <w:abstractNumId w:val="5"/>
  </w:num>
  <w:num w:numId="11" w16cid:durableId="1820268218">
    <w:abstractNumId w:val="0"/>
  </w:num>
  <w:num w:numId="12" w16cid:durableId="1075392087">
    <w:abstractNumId w:val="8"/>
  </w:num>
  <w:num w:numId="13" w16cid:durableId="1646860336">
    <w:abstractNumId w:val="1"/>
  </w:num>
  <w:num w:numId="14" w16cid:durableId="349456939">
    <w:abstractNumId w:val="3"/>
  </w:num>
  <w:num w:numId="15" w16cid:durableId="247495504">
    <w:abstractNumId w:val="16"/>
  </w:num>
  <w:num w:numId="16" w16cid:durableId="608314409">
    <w:abstractNumId w:val="10"/>
  </w:num>
  <w:num w:numId="17" w16cid:durableId="191601543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15DC"/>
    <w:rsid w:val="000059D1"/>
    <w:rsid w:val="00006E62"/>
    <w:rsid w:val="00007007"/>
    <w:rsid w:val="00011EFF"/>
    <w:rsid w:val="00013157"/>
    <w:rsid w:val="000169F4"/>
    <w:rsid w:val="00017543"/>
    <w:rsid w:val="000203DF"/>
    <w:rsid w:val="00022FC6"/>
    <w:rsid w:val="000252F2"/>
    <w:rsid w:val="0002552E"/>
    <w:rsid w:val="00026CD4"/>
    <w:rsid w:val="00027B1D"/>
    <w:rsid w:val="00030B33"/>
    <w:rsid w:val="0003201E"/>
    <w:rsid w:val="000355BF"/>
    <w:rsid w:val="00036213"/>
    <w:rsid w:val="0003657C"/>
    <w:rsid w:val="00036D65"/>
    <w:rsid w:val="00037629"/>
    <w:rsid w:val="00041A6E"/>
    <w:rsid w:val="00041F22"/>
    <w:rsid w:val="00043D2B"/>
    <w:rsid w:val="00050B5B"/>
    <w:rsid w:val="00052489"/>
    <w:rsid w:val="000526F6"/>
    <w:rsid w:val="00053875"/>
    <w:rsid w:val="00060C50"/>
    <w:rsid w:val="00061D75"/>
    <w:rsid w:val="000620A7"/>
    <w:rsid w:val="000644B7"/>
    <w:rsid w:val="00066AF8"/>
    <w:rsid w:val="00073E4A"/>
    <w:rsid w:val="000802D9"/>
    <w:rsid w:val="00080ACA"/>
    <w:rsid w:val="000811DF"/>
    <w:rsid w:val="00082A26"/>
    <w:rsid w:val="00085F81"/>
    <w:rsid w:val="00091192"/>
    <w:rsid w:val="000920A6"/>
    <w:rsid w:val="00092DCC"/>
    <w:rsid w:val="00093E9F"/>
    <w:rsid w:val="00095448"/>
    <w:rsid w:val="000954C4"/>
    <w:rsid w:val="00096F75"/>
    <w:rsid w:val="000978E4"/>
    <w:rsid w:val="000A04E6"/>
    <w:rsid w:val="000A2254"/>
    <w:rsid w:val="000A2411"/>
    <w:rsid w:val="000A4DB6"/>
    <w:rsid w:val="000A584E"/>
    <w:rsid w:val="000A5FBF"/>
    <w:rsid w:val="000B10A2"/>
    <w:rsid w:val="000B110B"/>
    <w:rsid w:val="000B12A0"/>
    <w:rsid w:val="000B4078"/>
    <w:rsid w:val="000B5E5D"/>
    <w:rsid w:val="000B73DB"/>
    <w:rsid w:val="000C3390"/>
    <w:rsid w:val="000C3B54"/>
    <w:rsid w:val="000C5617"/>
    <w:rsid w:val="000D0FD7"/>
    <w:rsid w:val="000D12D0"/>
    <w:rsid w:val="000D1754"/>
    <w:rsid w:val="000D48FC"/>
    <w:rsid w:val="000D6AB8"/>
    <w:rsid w:val="000D6E73"/>
    <w:rsid w:val="000D75E6"/>
    <w:rsid w:val="000D7780"/>
    <w:rsid w:val="000D7B4F"/>
    <w:rsid w:val="000E0376"/>
    <w:rsid w:val="000E11E9"/>
    <w:rsid w:val="000E2EB4"/>
    <w:rsid w:val="000E4DCF"/>
    <w:rsid w:val="000E6A8D"/>
    <w:rsid w:val="000E6B5F"/>
    <w:rsid w:val="000E7656"/>
    <w:rsid w:val="000F05C3"/>
    <w:rsid w:val="000F2B99"/>
    <w:rsid w:val="000F4514"/>
    <w:rsid w:val="000F535B"/>
    <w:rsid w:val="00103A6E"/>
    <w:rsid w:val="001044F5"/>
    <w:rsid w:val="00106AF6"/>
    <w:rsid w:val="00107671"/>
    <w:rsid w:val="00110866"/>
    <w:rsid w:val="0011238A"/>
    <w:rsid w:val="0011394D"/>
    <w:rsid w:val="00114A1D"/>
    <w:rsid w:val="001151E0"/>
    <w:rsid w:val="0012218C"/>
    <w:rsid w:val="00122A54"/>
    <w:rsid w:val="00124783"/>
    <w:rsid w:val="0012700A"/>
    <w:rsid w:val="001304B4"/>
    <w:rsid w:val="00130DAA"/>
    <w:rsid w:val="00131C9B"/>
    <w:rsid w:val="00133429"/>
    <w:rsid w:val="0013373C"/>
    <w:rsid w:val="00134177"/>
    <w:rsid w:val="00141ACF"/>
    <w:rsid w:val="00143720"/>
    <w:rsid w:val="00144057"/>
    <w:rsid w:val="001557ED"/>
    <w:rsid w:val="00156881"/>
    <w:rsid w:val="001574D8"/>
    <w:rsid w:val="00161886"/>
    <w:rsid w:val="00162292"/>
    <w:rsid w:val="00162A45"/>
    <w:rsid w:val="00165237"/>
    <w:rsid w:val="001671CD"/>
    <w:rsid w:val="00167376"/>
    <w:rsid w:val="00171459"/>
    <w:rsid w:val="00174021"/>
    <w:rsid w:val="00177055"/>
    <w:rsid w:val="00177085"/>
    <w:rsid w:val="00182392"/>
    <w:rsid w:val="001828EC"/>
    <w:rsid w:val="001842DE"/>
    <w:rsid w:val="00191A82"/>
    <w:rsid w:val="00194E0C"/>
    <w:rsid w:val="00196A31"/>
    <w:rsid w:val="00197732"/>
    <w:rsid w:val="0019775A"/>
    <w:rsid w:val="001A00AB"/>
    <w:rsid w:val="001A0B01"/>
    <w:rsid w:val="001A14AC"/>
    <w:rsid w:val="001A3F33"/>
    <w:rsid w:val="001A7D02"/>
    <w:rsid w:val="001B089B"/>
    <w:rsid w:val="001B1B81"/>
    <w:rsid w:val="001B22D0"/>
    <w:rsid w:val="001B2C8D"/>
    <w:rsid w:val="001B528C"/>
    <w:rsid w:val="001B662F"/>
    <w:rsid w:val="001B6D72"/>
    <w:rsid w:val="001B724A"/>
    <w:rsid w:val="001C1004"/>
    <w:rsid w:val="001C1C47"/>
    <w:rsid w:val="001C3198"/>
    <w:rsid w:val="001C3BAE"/>
    <w:rsid w:val="001C4E51"/>
    <w:rsid w:val="001C5A5E"/>
    <w:rsid w:val="001D22A5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3F9"/>
    <w:rsid w:val="001E78A0"/>
    <w:rsid w:val="001F36EE"/>
    <w:rsid w:val="001F4D62"/>
    <w:rsid w:val="001F4F93"/>
    <w:rsid w:val="001F6BDA"/>
    <w:rsid w:val="00200984"/>
    <w:rsid w:val="00202358"/>
    <w:rsid w:val="002031B5"/>
    <w:rsid w:val="00204867"/>
    <w:rsid w:val="00205AD9"/>
    <w:rsid w:val="002073E7"/>
    <w:rsid w:val="0021100B"/>
    <w:rsid w:val="00211FB6"/>
    <w:rsid w:val="00213EB1"/>
    <w:rsid w:val="00216BE5"/>
    <w:rsid w:val="00216CC5"/>
    <w:rsid w:val="002213F8"/>
    <w:rsid w:val="0022378A"/>
    <w:rsid w:val="00223DC1"/>
    <w:rsid w:val="00226B8E"/>
    <w:rsid w:val="00226DE2"/>
    <w:rsid w:val="002275D5"/>
    <w:rsid w:val="00232DA7"/>
    <w:rsid w:val="002332BE"/>
    <w:rsid w:val="00234289"/>
    <w:rsid w:val="002428FB"/>
    <w:rsid w:val="00244AF8"/>
    <w:rsid w:val="00247DB8"/>
    <w:rsid w:val="00250898"/>
    <w:rsid w:val="00252BCE"/>
    <w:rsid w:val="002531B2"/>
    <w:rsid w:val="00253740"/>
    <w:rsid w:val="00255989"/>
    <w:rsid w:val="00264BDB"/>
    <w:rsid w:val="00265CA4"/>
    <w:rsid w:val="002703A2"/>
    <w:rsid w:val="002719BF"/>
    <w:rsid w:val="00271E07"/>
    <w:rsid w:val="0027592D"/>
    <w:rsid w:val="00276367"/>
    <w:rsid w:val="00276792"/>
    <w:rsid w:val="0028067D"/>
    <w:rsid w:val="00281606"/>
    <w:rsid w:val="00284577"/>
    <w:rsid w:val="00292444"/>
    <w:rsid w:val="00292D91"/>
    <w:rsid w:val="00294DC7"/>
    <w:rsid w:val="00294FCD"/>
    <w:rsid w:val="002957FB"/>
    <w:rsid w:val="0029640F"/>
    <w:rsid w:val="00296777"/>
    <w:rsid w:val="00297706"/>
    <w:rsid w:val="002A20AF"/>
    <w:rsid w:val="002A2652"/>
    <w:rsid w:val="002A33F3"/>
    <w:rsid w:val="002A4770"/>
    <w:rsid w:val="002B0006"/>
    <w:rsid w:val="002B23E3"/>
    <w:rsid w:val="002B4507"/>
    <w:rsid w:val="002B6F81"/>
    <w:rsid w:val="002C3D57"/>
    <w:rsid w:val="002C3FE9"/>
    <w:rsid w:val="002C63F4"/>
    <w:rsid w:val="002D2487"/>
    <w:rsid w:val="002D57CC"/>
    <w:rsid w:val="002E25DF"/>
    <w:rsid w:val="002E3A96"/>
    <w:rsid w:val="002E42BE"/>
    <w:rsid w:val="002E7CD7"/>
    <w:rsid w:val="002F2B92"/>
    <w:rsid w:val="002F485C"/>
    <w:rsid w:val="00300E7A"/>
    <w:rsid w:val="003027CE"/>
    <w:rsid w:val="00304474"/>
    <w:rsid w:val="003045BA"/>
    <w:rsid w:val="00304900"/>
    <w:rsid w:val="00304B19"/>
    <w:rsid w:val="00305407"/>
    <w:rsid w:val="00306810"/>
    <w:rsid w:val="00307D08"/>
    <w:rsid w:val="003116F6"/>
    <w:rsid w:val="00312A5C"/>
    <w:rsid w:val="00316195"/>
    <w:rsid w:val="003206D0"/>
    <w:rsid w:val="003207E7"/>
    <w:rsid w:val="00321392"/>
    <w:rsid w:val="00326AF4"/>
    <w:rsid w:val="00327609"/>
    <w:rsid w:val="00335D64"/>
    <w:rsid w:val="0033649D"/>
    <w:rsid w:val="00341063"/>
    <w:rsid w:val="00341645"/>
    <w:rsid w:val="00341EE7"/>
    <w:rsid w:val="00345665"/>
    <w:rsid w:val="00351D63"/>
    <w:rsid w:val="00352369"/>
    <w:rsid w:val="00353934"/>
    <w:rsid w:val="00354696"/>
    <w:rsid w:val="0035579A"/>
    <w:rsid w:val="00355C29"/>
    <w:rsid w:val="0036010D"/>
    <w:rsid w:val="003602C1"/>
    <w:rsid w:val="0036104D"/>
    <w:rsid w:val="00362080"/>
    <w:rsid w:val="003638B5"/>
    <w:rsid w:val="00370A6A"/>
    <w:rsid w:val="00370E99"/>
    <w:rsid w:val="00373EEF"/>
    <w:rsid w:val="003771CC"/>
    <w:rsid w:val="0037750B"/>
    <w:rsid w:val="00377978"/>
    <w:rsid w:val="00381231"/>
    <w:rsid w:val="00382054"/>
    <w:rsid w:val="00384A05"/>
    <w:rsid w:val="00385F5E"/>
    <w:rsid w:val="00390FA5"/>
    <w:rsid w:val="00391A57"/>
    <w:rsid w:val="00392F7E"/>
    <w:rsid w:val="00394054"/>
    <w:rsid w:val="00395A5E"/>
    <w:rsid w:val="00395B50"/>
    <w:rsid w:val="003A09F8"/>
    <w:rsid w:val="003A0CBE"/>
    <w:rsid w:val="003A3860"/>
    <w:rsid w:val="003B127C"/>
    <w:rsid w:val="003B13FF"/>
    <w:rsid w:val="003B1F59"/>
    <w:rsid w:val="003B1FB2"/>
    <w:rsid w:val="003B3500"/>
    <w:rsid w:val="003C0E2F"/>
    <w:rsid w:val="003C338D"/>
    <w:rsid w:val="003C3F16"/>
    <w:rsid w:val="003C4C94"/>
    <w:rsid w:val="003C72D8"/>
    <w:rsid w:val="003D08EA"/>
    <w:rsid w:val="003D0B8D"/>
    <w:rsid w:val="003D0DE5"/>
    <w:rsid w:val="003D28B4"/>
    <w:rsid w:val="003D42AE"/>
    <w:rsid w:val="003D4912"/>
    <w:rsid w:val="003D71DD"/>
    <w:rsid w:val="003E0263"/>
    <w:rsid w:val="003E3C34"/>
    <w:rsid w:val="003E4044"/>
    <w:rsid w:val="003E4954"/>
    <w:rsid w:val="003E6316"/>
    <w:rsid w:val="003F1D02"/>
    <w:rsid w:val="003F2096"/>
    <w:rsid w:val="003F4899"/>
    <w:rsid w:val="003F7C7A"/>
    <w:rsid w:val="00403EF6"/>
    <w:rsid w:val="00404BBB"/>
    <w:rsid w:val="004164C6"/>
    <w:rsid w:val="00416B60"/>
    <w:rsid w:val="0042096F"/>
    <w:rsid w:val="0042258E"/>
    <w:rsid w:val="00423604"/>
    <w:rsid w:val="00423A80"/>
    <w:rsid w:val="00427FAB"/>
    <w:rsid w:val="00430700"/>
    <w:rsid w:val="00432DC0"/>
    <w:rsid w:val="0043354D"/>
    <w:rsid w:val="00434295"/>
    <w:rsid w:val="0044035C"/>
    <w:rsid w:val="00441E15"/>
    <w:rsid w:val="00442316"/>
    <w:rsid w:val="0044509C"/>
    <w:rsid w:val="00446F24"/>
    <w:rsid w:val="004528A7"/>
    <w:rsid w:val="00452A67"/>
    <w:rsid w:val="00454345"/>
    <w:rsid w:val="00454566"/>
    <w:rsid w:val="00454E01"/>
    <w:rsid w:val="0045584B"/>
    <w:rsid w:val="00456499"/>
    <w:rsid w:val="00456DBC"/>
    <w:rsid w:val="0045754E"/>
    <w:rsid w:val="00460017"/>
    <w:rsid w:val="00462006"/>
    <w:rsid w:val="00462ECD"/>
    <w:rsid w:val="0046408F"/>
    <w:rsid w:val="00464390"/>
    <w:rsid w:val="00467165"/>
    <w:rsid w:val="00467339"/>
    <w:rsid w:val="00467632"/>
    <w:rsid w:val="00473BC1"/>
    <w:rsid w:val="004755E4"/>
    <w:rsid w:val="00476F73"/>
    <w:rsid w:val="00477DC6"/>
    <w:rsid w:val="00484A1A"/>
    <w:rsid w:val="0048654F"/>
    <w:rsid w:val="004872D9"/>
    <w:rsid w:val="004901E3"/>
    <w:rsid w:val="00497864"/>
    <w:rsid w:val="004A15BD"/>
    <w:rsid w:val="004A1CC3"/>
    <w:rsid w:val="004A1FBE"/>
    <w:rsid w:val="004A4313"/>
    <w:rsid w:val="004A713C"/>
    <w:rsid w:val="004B2618"/>
    <w:rsid w:val="004B3555"/>
    <w:rsid w:val="004B3AC9"/>
    <w:rsid w:val="004B4DD9"/>
    <w:rsid w:val="004B4ECF"/>
    <w:rsid w:val="004B7834"/>
    <w:rsid w:val="004C2425"/>
    <w:rsid w:val="004C704A"/>
    <w:rsid w:val="004D20EB"/>
    <w:rsid w:val="004D59BA"/>
    <w:rsid w:val="004D5F44"/>
    <w:rsid w:val="004D6F3D"/>
    <w:rsid w:val="004E1726"/>
    <w:rsid w:val="004E1813"/>
    <w:rsid w:val="004E1DBE"/>
    <w:rsid w:val="004E7C47"/>
    <w:rsid w:val="004F01AC"/>
    <w:rsid w:val="004F2CDE"/>
    <w:rsid w:val="004F5A18"/>
    <w:rsid w:val="004F6524"/>
    <w:rsid w:val="00502373"/>
    <w:rsid w:val="00506DF6"/>
    <w:rsid w:val="005070AC"/>
    <w:rsid w:val="005118F4"/>
    <w:rsid w:val="00512CE2"/>
    <w:rsid w:val="005146AF"/>
    <w:rsid w:val="00515722"/>
    <w:rsid w:val="00516179"/>
    <w:rsid w:val="00517615"/>
    <w:rsid w:val="0052023D"/>
    <w:rsid w:val="0052033F"/>
    <w:rsid w:val="005213C2"/>
    <w:rsid w:val="0052193E"/>
    <w:rsid w:val="0052396B"/>
    <w:rsid w:val="005248E9"/>
    <w:rsid w:val="00524AD8"/>
    <w:rsid w:val="00526045"/>
    <w:rsid w:val="0052672B"/>
    <w:rsid w:val="005275B8"/>
    <w:rsid w:val="00527940"/>
    <w:rsid w:val="0053081F"/>
    <w:rsid w:val="0053163F"/>
    <w:rsid w:val="0053425E"/>
    <w:rsid w:val="0053548F"/>
    <w:rsid w:val="00535983"/>
    <w:rsid w:val="005405D2"/>
    <w:rsid w:val="005417A8"/>
    <w:rsid w:val="005420E0"/>
    <w:rsid w:val="005423AA"/>
    <w:rsid w:val="00542F7F"/>
    <w:rsid w:val="005437D5"/>
    <w:rsid w:val="00543F3C"/>
    <w:rsid w:val="00544699"/>
    <w:rsid w:val="00546F04"/>
    <w:rsid w:val="00555657"/>
    <w:rsid w:val="00557DC4"/>
    <w:rsid w:val="005611C1"/>
    <w:rsid w:val="00561B1C"/>
    <w:rsid w:val="00561C4C"/>
    <w:rsid w:val="005654FC"/>
    <w:rsid w:val="0056658F"/>
    <w:rsid w:val="005666C2"/>
    <w:rsid w:val="00566AF4"/>
    <w:rsid w:val="00567052"/>
    <w:rsid w:val="005670F7"/>
    <w:rsid w:val="0057035E"/>
    <w:rsid w:val="00571D90"/>
    <w:rsid w:val="00573132"/>
    <w:rsid w:val="005742AD"/>
    <w:rsid w:val="00575076"/>
    <w:rsid w:val="0057533F"/>
    <w:rsid w:val="0057624C"/>
    <w:rsid w:val="0057680A"/>
    <w:rsid w:val="0058181B"/>
    <w:rsid w:val="0058380B"/>
    <w:rsid w:val="00584D65"/>
    <w:rsid w:val="00586E7B"/>
    <w:rsid w:val="0059037E"/>
    <w:rsid w:val="00593DD4"/>
    <w:rsid w:val="0059526D"/>
    <w:rsid w:val="00596181"/>
    <w:rsid w:val="005969D7"/>
    <w:rsid w:val="005971E6"/>
    <w:rsid w:val="00597888"/>
    <w:rsid w:val="005A1C45"/>
    <w:rsid w:val="005A2DDD"/>
    <w:rsid w:val="005A3517"/>
    <w:rsid w:val="005A6F01"/>
    <w:rsid w:val="005B207D"/>
    <w:rsid w:val="005B5556"/>
    <w:rsid w:val="005B6B6B"/>
    <w:rsid w:val="005C4060"/>
    <w:rsid w:val="005C41FA"/>
    <w:rsid w:val="005C5534"/>
    <w:rsid w:val="005C57D3"/>
    <w:rsid w:val="005C675F"/>
    <w:rsid w:val="005E18AF"/>
    <w:rsid w:val="005E312E"/>
    <w:rsid w:val="005E4B4C"/>
    <w:rsid w:val="005E4EDF"/>
    <w:rsid w:val="005F0E43"/>
    <w:rsid w:val="005F3348"/>
    <w:rsid w:val="005F46F8"/>
    <w:rsid w:val="005F6890"/>
    <w:rsid w:val="005F6E09"/>
    <w:rsid w:val="005F7232"/>
    <w:rsid w:val="0060183C"/>
    <w:rsid w:val="006041C6"/>
    <w:rsid w:val="006058AE"/>
    <w:rsid w:val="00606C9A"/>
    <w:rsid w:val="006104AE"/>
    <w:rsid w:val="00615B3F"/>
    <w:rsid w:val="00622EE8"/>
    <w:rsid w:val="006231FA"/>
    <w:rsid w:val="006311F6"/>
    <w:rsid w:val="00631A92"/>
    <w:rsid w:val="006348F7"/>
    <w:rsid w:val="006366E9"/>
    <w:rsid w:val="00636F6E"/>
    <w:rsid w:val="00637249"/>
    <w:rsid w:val="00637374"/>
    <w:rsid w:val="00642EB8"/>
    <w:rsid w:val="006431A2"/>
    <w:rsid w:val="006464AF"/>
    <w:rsid w:val="00646A70"/>
    <w:rsid w:val="00650697"/>
    <w:rsid w:val="006506B5"/>
    <w:rsid w:val="00652013"/>
    <w:rsid w:val="0065260E"/>
    <w:rsid w:val="0065408C"/>
    <w:rsid w:val="00654778"/>
    <w:rsid w:val="00660920"/>
    <w:rsid w:val="00662FB6"/>
    <w:rsid w:val="00666283"/>
    <w:rsid w:val="0066638F"/>
    <w:rsid w:val="006745E1"/>
    <w:rsid w:val="00675CE3"/>
    <w:rsid w:val="0068053A"/>
    <w:rsid w:val="006837EA"/>
    <w:rsid w:val="006876B7"/>
    <w:rsid w:val="0068792F"/>
    <w:rsid w:val="00687C06"/>
    <w:rsid w:val="0069063C"/>
    <w:rsid w:val="00691A22"/>
    <w:rsid w:val="006920CD"/>
    <w:rsid w:val="00692830"/>
    <w:rsid w:val="0069536D"/>
    <w:rsid w:val="006966A7"/>
    <w:rsid w:val="00697008"/>
    <w:rsid w:val="00697E78"/>
    <w:rsid w:val="006A0CFB"/>
    <w:rsid w:val="006A1961"/>
    <w:rsid w:val="006A1E02"/>
    <w:rsid w:val="006A2333"/>
    <w:rsid w:val="006A4D19"/>
    <w:rsid w:val="006B4A82"/>
    <w:rsid w:val="006C1401"/>
    <w:rsid w:val="006C24A0"/>
    <w:rsid w:val="006C2E19"/>
    <w:rsid w:val="006C35D1"/>
    <w:rsid w:val="006C3A66"/>
    <w:rsid w:val="006C4F31"/>
    <w:rsid w:val="006C5091"/>
    <w:rsid w:val="006C645C"/>
    <w:rsid w:val="006C702B"/>
    <w:rsid w:val="006D12F1"/>
    <w:rsid w:val="006D1B41"/>
    <w:rsid w:val="006D248F"/>
    <w:rsid w:val="006D3E20"/>
    <w:rsid w:val="006D6C75"/>
    <w:rsid w:val="006D789C"/>
    <w:rsid w:val="006D78EB"/>
    <w:rsid w:val="006E008B"/>
    <w:rsid w:val="006E0A09"/>
    <w:rsid w:val="006E2105"/>
    <w:rsid w:val="006E2D9B"/>
    <w:rsid w:val="006E6419"/>
    <w:rsid w:val="006E6AD8"/>
    <w:rsid w:val="006F12B0"/>
    <w:rsid w:val="006F44EF"/>
    <w:rsid w:val="007025A8"/>
    <w:rsid w:val="0070684E"/>
    <w:rsid w:val="007131ED"/>
    <w:rsid w:val="00715A20"/>
    <w:rsid w:val="00720FDE"/>
    <w:rsid w:val="007218E7"/>
    <w:rsid w:val="00722B54"/>
    <w:rsid w:val="00722CD0"/>
    <w:rsid w:val="00726853"/>
    <w:rsid w:val="00726883"/>
    <w:rsid w:val="00727418"/>
    <w:rsid w:val="00730237"/>
    <w:rsid w:val="007302C2"/>
    <w:rsid w:val="00731C43"/>
    <w:rsid w:val="0073604E"/>
    <w:rsid w:val="007373F4"/>
    <w:rsid w:val="007408D0"/>
    <w:rsid w:val="00742B6B"/>
    <w:rsid w:val="00742E5D"/>
    <w:rsid w:val="00743A80"/>
    <w:rsid w:val="0074759E"/>
    <w:rsid w:val="007477E5"/>
    <w:rsid w:val="007502B4"/>
    <w:rsid w:val="00750CCD"/>
    <w:rsid w:val="007510F4"/>
    <w:rsid w:val="0075284E"/>
    <w:rsid w:val="00754403"/>
    <w:rsid w:val="0076127B"/>
    <w:rsid w:val="00762EEF"/>
    <w:rsid w:val="00764B31"/>
    <w:rsid w:val="00772000"/>
    <w:rsid w:val="00772708"/>
    <w:rsid w:val="00776D63"/>
    <w:rsid w:val="00776F87"/>
    <w:rsid w:val="00780E11"/>
    <w:rsid w:val="00783F85"/>
    <w:rsid w:val="0078473D"/>
    <w:rsid w:val="007848AA"/>
    <w:rsid w:val="007857F2"/>
    <w:rsid w:val="00786E61"/>
    <w:rsid w:val="007924C9"/>
    <w:rsid w:val="007947AE"/>
    <w:rsid w:val="00796BD8"/>
    <w:rsid w:val="007978D7"/>
    <w:rsid w:val="007A02DF"/>
    <w:rsid w:val="007A4AC4"/>
    <w:rsid w:val="007A7647"/>
    <w:rsid w:val="007B0090"/>
    <w:rsid w:val="007B365D"/>
    <w:rsid w:val="007B4377"/>
    <w:rsid w:val="007B44BB"/>
    <w:rsid w:val="007B4DAF"/>
    <w:rsid w:val="007B644A"/>
    <w:rsid w:val="007B744E"/>
    <w:rsid w:val="007C06C8"/>
    <w:rsid w:val="007C4815"/>
    <w:rsid w:val="007C503A"/>
    <w:rsid w:val="007D1389"/>
    <w:rsid w:val="007D2349"/>
    <w:rsid w:val="007D2926"/>
    <w:rsid w:val="007D64B8"/>
    <w:rsid w:val="007D6E1B"/>
    <w:rsid w:val="007E00CC"/>
    <w:rsid w:val="007E00F2"/>
    <w:rsid w:val="007E05D5"/>
    <w:rsid w:val="007E3C83"/>
    <w:rsid w:val="007E4D35"/>
    <w:rsid w:val="007E5595"/>
    <w:rsid w:val="007E5D94"/>
    <w:rsid w:val="007F187D"/>
    <w:rsid w:val="007F40BE"/>
    <w:rsid w:val="007F43BD"/>
    <w:rsid w:val="007F467F"/>
    <w:rsid w:val="007F47B5"/>
    <w:rsid w:val="007F64D4"/>
    <w:rsid w:val="007F6512"/>
    <w:rsid w:val="007F673F"/>
    <w:rsid w:val="0080154A"/>
    <w:rsid w:val="00802BE0"/>
    <w:rsid w:val="008031E4"/>
    <w:rsid w:val="008036D5"/>
    <w:rsid w:val="008045B1"/>
    <w:rsid w:val="00806AEE"/>
    <w:rsid w:val="00807489"/>
    <w:rsid w:val="0080766B"/>
    <w:rsid w:val="0081075A"/>
    <w:rsid w:val="00810F46"/>
    <w:rsid w:val="00812C50"/>
    <w:rsid w:val="00813701"/>
    <w:rsid w:val="00814EF7"/>
    <w:rsid w:val="00815EA7"/>
    <w:rsid w:val="0082012F"/>
    <w:rsid w:val="008218E0"/>
    <w:rsid w:val="00826BA1"/>
    <w:rsid w:val="00827936"/>
    <w:rsid w:val="008354BD"/>
    <w:rsid w:val="00840189"/>
    <w:rsid w:val="00842F09"/>
    <w:rsid w:val="008445B6"/>
    <w:rsid w:val="00845E0A"/>
    <w:rsid w:val="0084682B"/>
    <w:rsid w:val="00846E4F"/>
    <w:rsid w:val="00850E49"/>
    <w:rsid w:val="00852F35"/>
    <w:rsid w:val="0085363C"/>
    <w:rsid w:val="0085402E"/>
    <w:rsid w:val="00856B8C"/>
    <w:rsid w:val="00857F37"/>
    <w:rsid w:val="00860CE4"/>
    <w:rsid w:val="008618E4"/>
    <w:rsid w:val="00863296"/>
    <w:rsid w:val="008668BC"/>
    <w:rsid w:val="00866BE9"/>
    <w:rsid w:val="00870FE7"/>
    <w:rsid w:val="00872A4F"/>
    <w:rsid w:val="008735DD"/>
    <w:rsid w:val="00874108"/>
    <w:rsid w:val="00875E70"/>
    <w:rsid w:val="008830D3"/>
    <w:rsid w:val="00884904"/>
    <w:rsid w:val="0088512D"/>
    <w:rsid w:val="00885DE0"/>
    <w:rsid w:val="008860A5"/>
    <w:rsid w:val="008869B4"/>
    <w:rsid w:val="00887949"/>
    <w:rsid w:val="00890243"/>
    <w:rsid w:val="00892F1E"/>
    <w:rsid w:val="00894FFC"/>
    <w:rsid w:val="00896662"/>
    <w:rsid w:val="00896A7D"/>
    <w:rsid w:val="008970B2"/>
    <w:rsid w:val="008976CD"/>
    <w:rsid w:val="008A145A"/>
    <w:rsid w:val="008A1E8E"/>
    <w:rsid w:val="008A28FB"/>
    <w:rsid w:val="008A4325"/>
    <w:rsid w:val="008A5B97"/>
    <w:rsid w:val="008A6935"/>
    <w:rsid w:val="008B2911"/>
    <w:rsid w:val="008B3B6E"/>
    <w:rsid w:val="008B48BD"/>
    <w:rsid w:val="008B48F4"/>
    <w:rsid w:val="008B68AB"/>
    <w:rsid w:val="008D09E0"/>
    <w:rsid w:val="008D0A27"/>
    <w:rsid w:val="008D2823"/>
    <w:rsid w:val="008D3101"/>
    <w:rsid w:val="008D33CF"/>
    <w:rsid w:val="008D3B97"/>
    <w:rsid w:val="008D55C6"/>
    <w:rsid w:val="008D6294"/>
    <w:rsid w:val="008D744B"/>
    <w:rsid w:val="008D76C0"/>
    <w:rsid w:val="008E1152"/>
    <w:rsid w:val="008E1308"/>
    <w:rsid w:val="008E1737"/>
    <w:rsid w:val="008E1AF6"/>
    <w:rsid w:val="008E1E60"/>
    <w:rsid w:val="008E5F46"/>
    <w:rsid w:val="008E687D"/>
    <w:rsid w:val="008E6B5A"/>
    <w:rsid w:val="008E7F1F"/>
    <w:rsid w:val="008F020C"/>
    <w:rsid w:val="008F3088"/>
    <w:rsid w:val="008F5473"/>
    <w:rsid w:val="008F627C"/>
    <w:rsid w:val="00901F96"/>
    <w:rsid w:val="00904054"/>
    <w:rsid w:val="00907093"/>
    <w:rsid w:val="00910F86"/>
    <w:rsid w:val="00912017"/>
    <w:rsid w:val="00912CC2"/>
    <w:rsid w:val="00914638"/>
    <w:rsid w:val="00914A2D"/>
    <w:rsid w:val="0091540D"/>
    <w:rsid w:val="009155F4"/>
    <w:rsid w:val="0091774B"/>
    <w:rsid w:val="0092315E"/>
    <w:rsid w:val="00923770"/>
    <w:rsid w:val="00924048"/>
    <w:rsid w:val="00925EB8"/>
    <w:rsid w:val="009261A9"/>
    <w:rsid w:val="00927BA5"/>
    <w:rsid w:val="009335AC"/>
    <w:rsid w:val="009362C0"/>
    <w:rsid w:val="009379EF"/>
    <w:rsid w:val="00941CB9"/>
    <w:rsid w:val="00946687"/>
    <w:rsid w:val="0094795E"/>
    <w:rsid w:val="0095019F"/>
    <w:rsid w:val="00950CB6"/>
    <w:rsid w:val="00952A3A"/>
    <w:rsid w:val="009549D9"/>
    <w:rsid w:val="00957568"/>
    <w:rsid w:val="0095775B"/>
    <w:rsid w:val="009624ED"/>
    <w:rsid w:val="009637BF"/>
    <w:rsid w:val="00963CFA"/>
    <w:rsid w:val="009651CC"/>
    <w:rsid w:val="00965A92"/>
    <w:rsid w:val="00967F70"/>
    <w:rsid w:val="00970B56"/>
    <w:rsid w:val="009718CC"/>
    <w:rsid w:val="0097313F"/>
    <w:rsid w:val="0097431F"/>
    <w:rsid w:val="009744C4"/>
    <w:rsid w:val="00975453"/>
    <w:rsid w:val="009779B4"/>
    <w:rsid w:val="00986113"/>
    <w:rsid w:val="0098696F"/>
    <w:rsid w:val="009875C9"/>
    <w:rsid w:val="00990758"/>
    <w:rsid w:val="00994592"/>
    <w:rsid w:val="009A04FF"/>
    <w:rsid w:val="009A1AFD"/>
    <w:rsid w:val="009A409D"/>
    <w:rsid w:val="009A61A5"/>
    <w:rsid w:val="009A726F"/>
    <w:rsid w:val="009A77C1"/>
    <w:rsid w:val="009B0E53"/>
    <w:rsid w:val="009B6B7A"/>
    <w:rsid w:val="009B7403"/>
    <w:rsid w:val="009C282A"/>
    <w:rsid w:val="009C351D"/>
    <w:rsid w:val="009C4A92"/>
    <w:rsid w:val="009C525C"/>
    <w:rsid w:val="009D1E04"/>
    <w:rsid w:val="009D4867"/>
    <w:rsid w:val="009D6A12"/>
    <w:rsid w:val="009D764F"/>
    <w:rsid w:val="009D79B6"/>
    <w:rsid w:val="009E62AC"/>
    <w:rsid w:val="009E7DD4"/>
    <w:rsid w:val="009F01DC"/>
    <w:rsid w:val="009F1006"/>
    <w:rsid w:val="009F2AEF"/>
    <w:rsid w:val="009F6855"/>
    <w:rsid w:val="009F7302"/>
    <w:rsid w:val="00A003CA"/>
    <w:rsid w:val="00A01209"/>
    <w:rsid w:val="00A01C80"/>
    <w:rsid w:val="00A01E9A"/>
    <w:rsid w:val="00A02605"/>
    <w:rsid w:val="00A04068"/>
    <w:rsid w:val="00A1298A"/>
    <w:rsid w:val="00A13C8F"/>
    <w:rsid w:val="00A17CA0"/>
    <w:rsid w:val="00A21C41"/>
    <w:rsid w:val="00A2588E"/>
    <w:rsid w:val="00A269B7"/>
    <w:rsid w:val="00A33958"/>
    <w:rsid w:val="00A4146C"/>
    <w:rsid w:val="00A42796"/>
    <w:rsid w:val="00A5166E"/>
    <w:rsid w:val="00A55F16"/>
    <w:rsid w:val="00A568AC"/>
    <w:rsid w:val="00A56EE0"/>
    <w:rsid w:val="00A573BA"/>
    <w:rsid w:val="00A574B8"/>
    <w:rsid w:val="00A615ED"/>
    <w:rsid w:val="00A63A03"/>
    <w:rsid w:val="00A647D0"/>
    <w:rsid w:val="00A66F23"/>
    <w:rsid w:val="00A71330"/>
    <w:rsid w:val="00A75155"/>
    <w:rsid w:val="00A763AF"/>
    <w:rsid w:val="00A765CF"/>
    <w:rsid w:val="00A76B5F"/>
    <w:rsid w:val="00A76FDB"/>
    <w:rsid w:val="00A80C97"/>
    <w:rsid w:val="00A811D4"/>
    <w:rsid w:val="00A84D30"/>
    <w:rsid w:val="00A900EC"/>
    <w:rsid w:val="00A93001"/>
    <w:rsid w:val="00A94EE2"/>
    <w:rsid w:val="00A97C10"/>
    <w:rsid w:val="00AA33F9"/>
    <w:rsid w:val="00AA4639"/>
    <w:rsid w:val="00AA5E3A"/>
    <w:rsid w:val="00AA5F48"/>
    <w:rsid w:val="00AA74F2"/>
    <w:rsid w:val="00AB0D16"/>
    <w:rsid w:val="00AB6CA1"/>
    <w:rsid w:val="00AB7C47"/>
    <w:rsid w:val="00AC0778"/>
    <w:rsid w:val="00AC07B5"/>
    <w:rsid w:val="00AC2A93"/>
    <w:rsid w:val="00AC3D79"/>
    <w:rsid w:val="00AC5C92"/>
    <w:rsid w:val="00AC67C0"/>
    <w:rsid w:val="00AC737B"/>
    <w:rsid w:val="00AD735D"/>
    <w:rsid w:val="00AE382C"/>
    <w:rsid w:val="00AE4042"/>
    <w:rsid w:val="00AE447D"/>
    <w:rsid w:val="00AE4DA2"/>
    <w:rsid w:val="00AE4EA9"/>
    <w:rsid w:val="00AF09F3"/>
    <w:rsid w:val="00AF0CF2"/>
    <w:rsid w:val="00AF2FBC"/>
    <w:rsid w:val="00AF5207"/>
    <w:rsid w:val="00AF6732"/>
    <w:rsid w:val="00AF7C48"/>
    <w:rsid w:val="00AF7C59"/>
    <w:rsid w:val="00AF7D0E"/>
    <w:rsid w:val="00B018C8"/>
    <w:rsid w:val="00B02764"/>
    <w:rsid w:val="00B0543F"/>
    <w:rsid w:val="00B112C6"/>
    <w:rsid w:val="00B12E16"/>
    <w:rsid w:val="00B14216"/>
    <w:rsid w:val="00B14411"/>
    <w:rsid w:val="00B1554B"/>
    <w:rsid w:val="00B1683A"/>
    <w:rsid w:val="00B1688A"/>
    <w:rsid w:val="00B27958"/>
    <w:rsid w:val="00B31221"/>
    <w:rsid w:val="00B318E0"/>
    <w:rsid w:val="00B325AA"/>
    <w:rsid w:val="00B335FF"/>
    <w:rsid w:val="00B3427C"/>
    <w:rsid w:val="00B34B74"/>
    <w:rsid w:val="00B356E1"/>
    <w:rsid w:val="00B356EC"/>
    <w:rsid w:val="00B40269"/>
    <w:rsid w:val="00B417D3"/>
    <w:rsid w:val="00B4251C"/>
    <w:rsid w:val="00B44055"/>
    <w:rsid w:val="00B44178"/>
    <w:rsid w:val="00B45147"/>
    <w:rsid w:val="00B451E2"/>
    <w:rsid w:val="00B461E6"/>
    <w:rsid w:val="00B462FB"/>
    <w:rsid w:val="00B4752C"/>
    <w:rsid w:val="00B51EEA"/>
    <w:rsid w:val="00B52967"/>
    <w:rsid w:val="00B62488"/>
    <w:rsid w:val="00B631E5"/>
    <w:rsid w:val="00B670C7"/>
    <w:rsid w:val="00B709B0"/>
    <w:rsid w:val="00B71B71"/>
    <w:rsid w:val="00B73D0D"/>
    <w:rsid w:val="00B74C35"/>
    <w:rsid w:val="00B7569B"/>
    <w:rsid w:val="00B80220"/>
    <w:rsid w:val="00B81FBE"/>
    <w:rsid w:val="00B8328D"/>
    <w:rsid w:val="00B833EF"/>
    <w:rsid w:val="00B83757"/>
    <w:rsid w:val="00B83D34"/>
    <w:rsid w:val="00B8400F"/>
    <w:rsid w:val="00B874A6"/>
    <w:rsid w:val="00B87AB7"/>
    <w:rsid w:val="00B91D45"/>
    <w:rsid w:val="00B92D45"/>
    <w:rsid w:val="00B93196"/>
    <w:rsid w:val="00B94A5D"/>
    <w:rsid w:val="00B96650"/>
    <w:rsid w:val="00BA0037"/>
    <w:rsid w:val="00BA0839"/>
    <w:rsid w:val="00BA0B07"/>
    <w:rsid w:val="00BA183C"/>
    <w:rsid w:val="00BA6D3B"/>
    <w:rsid w:val="00BB1A3F"/>
    <w:rsid w:val="00BB2F27"/>
    <w:rsid w:val="00BB377B"/>
    <w:rsid w:val="00BB604E"/>
    <w:rsid w:val="00BB6D17"/>
    <w:rsid w:val="00BB6DCD"/>
    <w:rsid w:val="00BC0AE5"/>
    <w:rsid w:val="00BC11A5"/>
    <w:rsid w:val="00BC7041"/>
    <w:rsid w:val="00BC7B77"/>
    <w:rsid w:val="00BC7F2A"/>
    <w:rsid w:val="00BD1A8F"/>
    <w:rsid w:val="00BD40F8"/>
    <w:rsid w:val="00BD5A4F"/>
    <w:rsid w:val="00BD786E"/>
    <w:rsid w:val="00BE1E06"/>
    <w:rsid w:val="00BE4CBC"/>
    <w:rsid w:val="00BF2C47"/>
    <w:rsid w:val="00BF5519"/>
    <w:rsid w:val="00BF5847"/>
    <w:rsid w:val="00BF6EC4"/>
    <w:rsid w:val="00C0239A"/>
    <w:rsid w:val="00C04AF9"/>
    <w:rsid w:val="00C103F8"/>
    <w:rsid w:val="00C104F9"/>
    <w:rsid w:val="00C1580E"/>
    <w:rsid w:val="00C21FFE"/>
    <w:rsid w:val="00C22B4F"/>
    <w:rsid w:val="00C22BEF"/>
    <w:rsid w:val="00C257C0"/>
    <w:rsid w:val="00C43013"/>
    <w:rsid w:val="00C440F1"/>
    <w:rsid w:val="00C44A28"/>
    <w:rsid w:val="00C44FC5"/>
    <w:rsid w:val="00C52124"/>
    <w:rsid w:val="00C5267D"/>
    <w:rsid w:val="00C530BB"/>
    <w:rsid w:val="00C559A7"/>
    <w:rsid w:val="00C6140E"/>
    <w:rsid w:val="00C637B8"/>
    <w:rsid w:val="00C71FD8"/>
    <w:rsid w:val="00C76E88"/>
    <w:rsid w:val="00C77E98"/>
    <w:rsid w:val="00C846AD"/>
    <w:rsid w:val="00C925BE"/>
    <w:rsid w:val="00C94549"/>
    <w:rsid w:val="00C95FFE"/>
    <w:rsid w:val="00C9682A"/>
    <w:rsid w:val="00C96C3C"/>
    <w:rsid w:val="00C96F37"/>
    <w:rsid w:val="00CA2C7C"/>
    <w:rsid w:val="00CA2D4D"/>
    <w:rsid w:val="00CA3668"/>
    <w:rsid w:val="00CA764B"/>
    <w:rsid w:val="00CB1915"/>
    <w:rsid w:val="00CB3B71"/>
    <w:rsid w:val="00CB4FBB"/>
    <w:rsid w:val="00CB56D2"/>
    <w:rsid w:val="00CB6235"/>
    <w:rsid w:val="00CB71C9"/>
    <w:rsid w:val="00CC0CE0"/>
    <w:rsid w:val="00CC0ECD"/>
    <w:rsid w:val="00CC3DD3"/>
    <w:rsid w:val="00CD1A12"/>
    <w:rsid w:val="00CD1F8D"/>
    <w:rsid w:val="00CD3A92"/>
    <w:rsid w:val="00CD4BC0"/>
    <w:rsid w:val="00CD6F29"/>
    <w:rsid w:val="00CD782B"/>
    <w:rsid w:val="00CD78D6"/>
    <w:rsid w:val="00CE1AF5"/>
    <w:rsid w:val="00CE4B48"/>
    <w:rsid w:val="00CF12E0"/>
    <w:rsid w:val="00CF76A1"/>
    <w:rsid w:val="00D01015"/>
    <w:rsid w:val="00D01BDF"/>
    <w:rsid w:val="00D0224C"/>
    <w:rsid w:val="00D02336"/>
    <w:rsid w:val="00D024A4"/>
    <w:rsid w:val="00D03B12"/>
    <w:rsid w:val="00D0407F"/>
    <w:rsid w:val="00D053A4"/>
    <w:rsid w:val="00D06B5C"/>
    <w:rsid w:val="00D0748A"/>
    <w:rsid w:val="00D07A56"/>
    <w:rsid w:val="00D150A9"/>
    <w:rsid w:val="00D15910"/>
    <w:rsid w:val="00D229F3"/>
    <w:rsid w:val="00D255D7"/>
    <w:rsid w:val="00D26162"/>
    <w:rsid w:val="00D2755F"/>
    <w:rsid w:val="00D30C5E"/>
    <w:rsid w:val="00D31526"/>
    <w:rsid w:val="00D33390"/>
    <w:rsid w:val="00D35462"/>
    <w:rsid w:val="00D37227"/>
    <w:rsid w:val="00D431D9"/>
    <w:rsid w:val="00D44854"/>
    <w:rsid w:val="00D44C11"/>
    <w:rsid w:val="00D4697E"/>
    <w:rsid w:val="00D47629"/>
    <w:rsid w:val="00D50D38"/>
    <w:rsid w:val="00D5161D"/>
    <w:rsid w:val="00D53427"/>
    <w:rsid w:val="00D54A2C"/>
    <w:rsid w:val="00D54A38"/>
    <w:rsid w:val="00D60895"/>
    <w:rsid w:val="00D61B6A"/>
    <w:rsid w:val="00D6474A"/>
    <w:rsid w:val="00D7113B"/>
    <w:rsid w:val="00D7285E"/>
    <w:rsid w:val="00D72EC6"/>
    <w:rsid w:val="00D73D98"/>
    <w:rsid w:val="00D73DB5"/>
    <w:rsid w:val="00D75338"/>
    <w:rsid w:val="00D76396"/>
    <w:rsid w:val="00D80565"/>
    <w:rsid w:val="00D80E71"/>
    <w:rsid w:val="00D821A6"/>
    <w:rsid w:val="00D841C4"/>
    <w:rsid w:val="00D84329"/>
    <w:rsid w:val="00D8602B"/>
    <w:rsid w:val="00D8690A"/>
    <w:rsid w:val="00D87196"/>
    <w:rsid w:val="00D87310"/>
    <w:rsid w:val="00D9185B"/>
    <w:rsid w:val="00D93028"/>
    <w:rsid w:val="00D93F60"/>
    <w:rsid w:val="00D94B97"/>
    <w:rsid w:val="00D95852"/>
    <w:rsid w:val="00D97566"/>
    <w:rsid w:val="00D97CDC"/>
    <w:rsid w:val="00DA32BE"/>
    <w:rsid w:val="00DA6C9B"/>
    <w:rsid w:val="00DA76B6"/>
    <w:rsid w:val="00DB065C"/>
    <w:rsid w:val="00DB2548"/>
    <w:rsid w:val="00DB2F47"/>
    <w:rsid w:val="00DB4790"/>
    <w:rsid w:val="00DB5186"/>
    <w:rsid w:val="00DB691E"/>
    <w:rsid w:val="00DC33AF"/>
    <w:rsid w:val="00DC3F8B"/>
    <w:rsid w:val="00DC519C"/>
    <w:rsid w:val="00DD2D56"/>
    <w:rsid w:val="00DD521B"/>
    <w:rsid w:val="00DD6C77"/>
    <w:rsid w:val="00DE1717"/>
    <w:rsid w:val="00DE28D0"/>
    <w:rsid w:val="00DE2B1D"/>
    <w:rsid w:val="00DE2D9E"/>
    <w:rsid w:val="00DE41E7"/>
    <w:rsid w:val="00DE5183"/>
    <w:rsid w:val="00DE53DC"/>
    <w:rsid w:val="00DF1523"/>
    <w:rsid w:val="00DF364E"/>
    <w:rsid w:val="00DF384E"/>
    <w:rsid w:val="00E02D2C"/>
    <w:rsid w:val="00E05390"/>
    <w:rsid w:val="00E056C4"/>
    <w:rsid w:val="00E077E0"/>
    <w:rsid w:val="00E07E14"/>
    <w:rsid w:val="00E07EF7"/>
    <w:rsid w:val="00E1077E"/>
    <w:rsid w:val="00E10D8A"/>
    <w:rsid w:val="00E1389B"/>
    <w:rsid w:val="00E148FF"/>
    <w:rsid w:val="00E16359"/>
    <w:rsid w:val="00E21770"/>
    <w:rsid w:val="00E2196B"/>
    <w:rsid w:val="00E26241"/>
    <w:rsid w:val="00E274AD"/>
    <w:rsid w:val="00E33C45"/>
    <w:rsid w:val="00E342BD"/>
    <w:rsid w:val="00E40AAD"/>
    <w:rsid w:val="00E4290A"/>
    <w:rsid w:val="00E432CD"/>
    <w:rsid w:val="00E43CA8"/>
    <w:rsid w:val="00E44789"/>
    <w:rsid w:val="00E46A69"/>
    <w:rsid w:val="00E46D10"/>
    <w:rsid w:val="00E50211"/>
    <w:rsid w:val="00E50455"/>
    <w:rsid w:val="00E50EEE"/>
    <w:rsid w:val="00E51261"/>
    <w:rsid w:val="00E521AB"/>
    <w:rsid w:val="00E54688"/>
    <w:rsid w:val="00E57439"/>
    <w:rsid w:val="00E611D2"/>
    <w:rsid w:val="00E63AAA"/>
    <w:rsid w:val="00E6762A"/>
    <w:rsid w:val="00E76167"/>
    <w:rsid w:val="00E80E75"/>
    <w:rsid w:val="00E81F87"/>
    <w:rsid w:val="00E83375"/>
    <w:rsid w:val="00E8634E"/>
    <w:rsid w:val="00E90F47"/>
    <w:rsid w:val="00E91F79"/>
    <w:rsid w:val="00E92025"/>
    <w:rsid w:val="00E94365"/>
    <w:rsid w:val="00E95B62"/>
    <w:rsid w:val="00EA75B2"/>
    <w:rsid w:val="00EA7649"/>
    <w:rsid w:val="00EA7E2F"/>
    <w:rsid w:val="00EB0272"/>
    <w:rsid w:val="00EB31C9"/>
    <w:rsid w:val="00EB4D64"/>
    <w:rsid w:val="00EB553B"/>
    <w:rsid w:val="00EC05C5"/>
    <w:rsid w:val="00EC0BF6"/>
    <w:rsid w:val="00EC45CF"/>
    <w:rsid w:val="00ED1826"/>
    <w:rsid w:val="00ED2072"/>
    <w:rsid w:val="00ED2670"/>
    <w:rsid w:val="00ED32B3"/>
    <w:rsid w:val="00ED3880"/>
    <w:rsid w:val="00ED3EFF"/>
    <w:rsid w:val="00ED47DD"/>
    <w:rsid w:val="00ED5999"/>
    <w:rsid w:val="00ED6279"/>
    <w:rsid w:val="00ED7C7A"/>
    <w:rsid w:val="00EE09E6"/>
    <w:rsid w:val="00EE4768"/>
    <w:rsid w:val="00EE62B7"/>
    <w:rsid w:val="00EF14DB"/>
    <w:rsid w:val="00EF4520"/>
    <w:rsid w:val="00EF4FB4"/>
    <w:rsid w:val="00EF53C0"/>
    <w:rsid w:val="00EF568F"/>
    <w:rsid w:val="00EF6AFD"/>
    <w:rsid w:val="00EF701A"/>
    <w:rsid w:val="00F003F8"/>
    <w:rsid w:val="00F05165"/>
    <w:rsid w:val="00F054DD"/>
    <w:rsid w:val="00F05C87"/>
    <w:rsid w:val="00F06DE5"/>
    <w:rsid w:val="00F10A9A"/>
    <w:rsid w:val="00F15DB3"/>
    <w:rsid w:val="00F15ED7"/>
    <w:rsid w:val="00F21C65"/>
    <w:rsid w:val="00F23D08"/>
    <w:rsid w:val="00F26C5A"/>
    <w:rsid w:val="00F2791E"/>
    <w:rsid w:val="00F27E88"/>
    <w:rsid w:val="00F31118"/>
    <w:rsid w:val="00F3250A"/>
    <w:rsid w:val="00F32595"/>
    <w:rsid w:val="00F32606"/>
    <w:rsid w:val="00F35C42"/>
    <w:rsid w:val="00F35D6B"/>
    <w:rsid w:val="00F40410"/>
    <w:rsid w:val="00F4141E"/>
    <w:rsid w:val="00F42828"/>
    <w:rsid w:val="00F45C99"/>
    <w:rsid w:val="00F47069"/>
    <w:rsid w:val="00F5023D"/>
    <w:rsid w:val="00F507AB"/>
    <w:rsid w:val="00F54050"/>
    <w:rsid w:val="00F54ECB"/>
    <w:rsid w:val="00F55845"/>
    <w:rsid w:val="00F5600F"/>
    <w:rsid w:val="00F60676"/>
    <w:rsid w:val="00F646D8"/>
    <w:rsid w:val="00F6489A"/>
    <w:rsid w:val="00F707F4"/>
    <w:rsid w:val="00F72588"/>
    <w:rsid w:val="00F72952"/>
    <w:rsid w:val="00F753F6"/>
    <w:rsid w:val="00F757B2"/>
    <w:rsid w:val="00F77A22"/>
    <w:rsid w:val="00F802E5"/>
    <w:rsid w:val="00F8593F"/>
    <w:rsid w:val="00F86367"/>
    <w:rsid w:val="00F86E42"/>
    <w:rsid w:val="00F94285"/>
    <w:rsid w:val="00F95BCF"/>
    <w:rsid w:val="00F963BB"/>
    <w:rsid w:val="00F97659"/>
    <w:rsid w:val="00F97BF1"/>
    <w:rsid w:val="00F97CC1"/>
    <w:rsid w:val="00FA1816"/>
    <w:rsid w:val="00FA24B6"/>
    <w:rsid w:val="00FA3E07"/>
    <w:rsid w:val="00FA4702"/>
    <w:rsid w:val="00FA4816"/>
    <w:rsid w:val="00FA4AA5"/>
    <w:rsid w:val="00FA53F5"/>
    <w:rsid w:val="00FA77DA"/>
    <w:rsid w:val="00FB0063"/>
    <w:rsid w:val="00FB0160"/>
    <w:rsid w:val="00FB2ECF"/>
    <w:rsid w:val="00FB38DB"/>
    <w:rsid w:val="00FC2102"/>
    <w:rsid w:val="00FC31D3"/>
    <w:rsid w:val="00FC5D7E"/>
    <w:rsid w:val="00FC6E49"/>
    <w:rsid w:val="00FD201F"/>
    <w:rsid w:val="00FD28CD"/>
    <w:rsid w:val="00FD338B"/>
    <w:rsid w:val="00FD4EC8"/>
    <w:rsid w:val="00FD6BDD"/>
    <w:rsid w:val="00FD727A"/>
    <w:rsid w:val="00FE0CF5"/>
    <w:rsid w:val="00FE0F6D"/>
    <w:rsid w:val="00FE1866"/>
    <w:rsid w:val="00FE1F26"/>
    <w:rsid w:val="00FE3953"/>
    <w:rsid w:val="00FE5FB4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61"/>
    <w:pPr>
      <w:tabs>
        <w:tab w:val="left" w:pos="4140"/>
      </w:tabs>
      <w:spacing w:after="0" w:line="240" w:lineRule="auto"/>
      <w:jc w:val="both"/>
    </w:pPr>
    <w:rPr>
      <w:rFonts w:ascii="Trebuchet MS" w:hAnsi="Trebuchet M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F4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B48F4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1B7A-1C81-48AF-8652-893718D2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1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2</cp:revision>
  <cp:lastPrinted>2023-08-30T03:01:00Z</cp:lastPrinted>
  <dcterms:created xsi:type="dcterms:W3CDTF">2024-02-25T18:45:00Z</dcterms:created>
  <dcterms:modified xsi:type="dcterms:W3CDTF">2024-02-25T18:45:00Z</dcterms:modified>
</cp:coreProperties>
</file>